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DA27" w14:textId="25467152" w:rsidR="007F7CB2" w:rsidRPr="008518C3" w:rsidRDefault="00882877" w:rsidP="001E5267">
      <w:pPr>
        <w:spacing w:after="240"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7F7CB2">
        <w:rPr>
          <w:rFonts w:ascii="Times New Roman" w:hAnsi="Times New Roman"/>
          <w:b/>
          <w:sz w:val="52"/>
          <w:szCs w:val="52"/>
        </w:rPr>
        <w:t>Index</w:t>
      </w:r>
    </w:p>
    <w:tbl>
      <w:tblPr>
        <w:tblW w:w="109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90"/>
      </w:tblGrid>
      <w:tr w:rsidR="001E5267" w14:paraId="2BD1703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5614" w14:textId="29E08476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E6B3" w14:textId="1561B30E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6247B875" w14:textId="77777777" w:rsidTr="001E5267">
        <w:trPr>
          <w:trHeight w:val="15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CCD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52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their sum.</w:t>
            </w:r>
          </w:p>
        </w:tc>
      </w:tr>
      <w:tr w:rsidR="001E5267" w14:paraId="75F7DFB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5E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B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Input principle amount, rate and time and calculate S.I. </w:t>
            </w:r>
          </w:p>
        </w:tc>
      </w:tr>
      <w:tr w:rsidR="001E5267" w14:paraId="628216A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A6A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F6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length and breadth and calculate area of rectangle</w:t>
            </w:r>
          </w:p>
        </w:tc>
      </w:tr>
      <w:tr w:rsidR="001E5267" w14:paraId="080C218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71A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74E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the side and calculate area of square.</w:t>
            </w:r>
          </w:p>
        </w:tc>
      </w:tr>
      <w:tr w:rsidR="001E5267" w14:paraId="0985433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E27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08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radius and calculate area and circumference of circle.</w:t>
            </w:r>
          </w:p>
        </w:tc>
      </w:tr>
      <w:tr w:rsidR="001E5267" w14:paraId="25A429B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F5A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311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base and height and calculate area of triangle</w:t>
            </w:r>
          </w:p>
        </w:tc>
      </w:tr>
      <w:tr w:rsidR="001E5267" w14:paraId="3669473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C10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1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If Basic salary is input through keyboard write a program to calculate gross salary. Where,</w:t>
            </w:r>
          </w:p>
          <w:p w14:paraId="7C7C276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da is 10% of bs.</w:t>
            </w:r>
          </w:p>
          <w:p w14:paraId="4200947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ta is 12% of bs.</w:t>
            </w:r>
          </w:p>
          <w:p w14:paraId="2B4CE21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hra is 10% of bs.</w:t>
            </w:r>
          </w:p>
        </w:tc>
      </w:tr>
      <w:tr w:rsidR="001E5267" w14:paraId="537BE64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080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49E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temperature in Fahrenheit and convert into Celsius.</w:t>
            </w:r>
          </w:p>
        </w:tc>
      </w:tr>
      <w:tr w:rsidR="001E5267" w14:paraId="25F95A3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96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61C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swap them.</w:t>
            </w:r>
          </w:p>
        </w:tc>
      </w:tr>
      <w:tr w:rsidR="001E5267" w14:paraId="15D4C7A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9B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9A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5 digit numbers and calculate sum of its digits.</w:t>
            </w:r>
          </w:p>
        </w:tc>
      </w:tr>
      <w:tr w:rsidR="001E5267" w14:paraId="33D9229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8FF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786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 greater number.</w:t>
            </w:r>
          </w:p>
        </w:tc>
      </w:tr>
      <w:tr w:rsidR="001E5267" w14:paraId="58F25AB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A74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A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even or odd.</w:t>
            </w:r>
          </w:p>
        </w:tc>
      </w:tr>
      <w:tr w:rsidR="001E5267" w14:paraId="5465D2C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161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601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Armstrong.</w:t>
            </w:r>
          </w:p>
        </w:tc>
      </w:tr>
      <w:tr w:rsidR="001E5267" w14:paraId="0DAC085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E59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49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reverse of a number.</w:t>
            </w:r>
          </w:p>
        </w:tc>
      </w:tr>
      <w:tr w:rsidR="001E5267" w14:paraId="0706D97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F2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67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palindrome or not.</w:t>
            </w:r>
          </w:p>
        </w:tc>
      </w:tr>
      <w:tr w:rsidR="001E5267" w14:paraId="6A6E5C9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3A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16.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D7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Generate Fibonacci series.</w:t>
            </w:r>
          </w:p>
        </w:tc>
      </w:tr>
      <w:tr w:rsidR="001E5267" w14:paraId="6A4F435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165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13F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pattern below</w:t>
            </w:r>
          </w:p>
          <w:p w14:paraId="082EC6B3" w14:textId="25E8D463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</w:t>
            </w:r>
          </w:p>
          <w:p w14:paraId="05898930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</w:t>
            </w:r>
          </w:p>
          <w:p w14:paraId="0860A6D8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</w:t>
            </w:r>
          </w:p>
          <w:p w14:paraId="7EED6CFA" w14:textId="7777777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</w:tc>
      </w:tr>
      <w:tr w:rsidR="001E5267" w14:paraId="40FA281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F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9E0A" w14:textId="02AF3A4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</w:t>
            </w:r>
          </w:p>
          <w:p w14:paraId="20A8CD90" w14:textId="175B5484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</w:t>
            </w:r>
          </w:p>
          <w:p w14:paraId="06E2BE52" w14:textId="25C61191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</w:t>
            </w:r>
          </w:p>
          <w:p w14:paraId="43ABFB53" w14:textId="3A9CA85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1234</w:t>
            </w:r>
          </w:p>
        </w:tc>
      </w:tr>
      <w:tr w:rsidR="001E5267" w14:paraId="2633F8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6E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83" w14:textId="26F2E215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  <w:p w14:paraId="6D90D422" w14:textId="4ED7F640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***</w:t>
            </w:r>
          </w:p>
          <w:p w14:paraId="68270BC5" w14:textId="4E0EDF0C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**</w:t>
            </w:r>
          </w:p>
          <w:p w14:paraId="3CFB624D" w14:textId="2B8FBB7C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*   </w:t>
            </w:r>
          </w:p>
        </w:tc>
      </w:tr>
      <w:tr w:rsidR="001E5267" w14:paraId="5687CFD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26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C86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an alphabet and check it is vowel or not.</w:t>
            </w:r>
          </w:p>
        </w:tc>
      </w:tr>
      <w:tr w:rsidR="001E5267" w14:paraId="2AA5CE0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34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962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Design a calculator.</w:t>
            </w:r>
          </w:p>
        </w:tc>
      </w:tr>
      <w:tr w:rsidR="001E5267" w14:paraId="535C3E3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2F5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22. 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6E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the marks and print the remarks.</w:t>
            </w:r>
          </w:p>
        </w:tc>
      </w:tr>
      <w:tr w:rsidR="001E5267" w14:paraId="618CF83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AC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0F7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enter three number and find Largest among 3 numbers.</w:t>
            </w:r>
          </w:p>
        </w:tc>
      </w:tr>
      <w:tr w:rsidR="001E5267" w14:paraId="06B8703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C97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CD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 to find Average of the elements of an array.</w:t>
            </w:r>
          </w:p>
        </w:tc>
      </w:tr>
      <w:tr w:rsidR="001E5267" w14:paraId="19552B7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00C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2A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to find Largest element of an array.</w:t>
            </w:r>
          </w:p>
        </w:tc>
      </w:tr>
      <w:tr w:rsidR="001E5267" w14:paraId="02BA86A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3A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E36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Linear search.</w:t>
            </w:r>
          </w:p>
        </w:tc>
      </w:tr>
      <w:tr w:rsidR="001E5267" w14:paraId="6C9072F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79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48B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two array and Merge.</w:t>
            </w:r>
          </w:p>
        </w:tc>
      </w:tr>
      <w:tr w:rsidR="001E5267" w14:paraId="5C8C77C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B1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62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Selection sort.</w:t>
            </w:r>
          </w:p>
        </w:tc>
      </w:tr>
      <w:tr w:rsidR="001E5267" w14:paraId="3B62BBC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EC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A97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Bubble sort.</w:t>
            </w:r>
          </w:p>
        </w:tc>
      </w:tr>
      <w:tr w:rsidR="001E5267" w14:paraId="6A22F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0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70B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Insertion sort.</w:t>
            </w:r>
          </w:p>
        </w:tc>
      </w:tr>
      <w:tr w:rsidR="001E5267" w14:paraId="62FF612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460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31.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F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Binary search.</w:t>
            </w:r>
          </w:p>
        </w:tc>
      </w:tr>
      <w:tr w:rsidR="001E5267" w14:paraId="59198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6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5E8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matrices.</w:t>
            </w:r>
          </w:p>
        </w:tc>
      </w:tr>
      <w:tr w:rsidR="001E5267" w14:paraId="430AF20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EF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2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Product of two matrices.</w:t>
            </w:r>
          </w:p>
        </w:tc>
      </w:tr>
      <w:tr w:rsidR="001E5267" w14:paraId="31B1B82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76B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78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Transpose of a matrix.</w:t>
            </w:r>
          </w:p>
        </w:tc>
      </w:tr>
      <w:tr w:rsidR="001E5267" w14:paraId="2CFCD0B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5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E1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numbers using functions.</w:t>
            </w:r>
          </w:p>
        </w:tc>
      </w:tr>
      <w:tr w:rsidR="001E5267" w14:paraId="1FC1FD5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A91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15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functions.</w:t>
            </w:r>
          </w:p>
        </w:tc>
      </w:tr>
      <w:tr w:rsidR="001E5267" w14:paraId="096EA2B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84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FE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Armstrong number using function.</w:t>
            </w:r>
          </w:p>
        </w:tc>
      </w:tr>
      <w:tr w:rsidR="001E5267" w14:paraId="080D2C5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E45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92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Add two number using call by reference.</w:t>
            </w:r>
          </w:p>
        </w:tc>
      </w:tr>
      <w:tr w:rsidR="001E5267" w14:paraId="7C795DF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E6D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call by reference.</w:t>
            </w:r>
          </w:p>
        </w:tc>
      </w:tr>
      <w:tr w:rsidR="001E5267" w14:paraId="6BB6D97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F9E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70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digits of a number using function.</w:t>
            </w:r>
          </w:p>
        </w:tc>
      </w:tr>
      <w:tr w:rsidR="001E5267" w14:paraId="054BFE3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DB3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41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C1D" w14:textId="46FDD46A" w:rsidR="001E5267" w:rsidRPr="00A834A3" w:rsidRDefault="001E5267" w:rsidP="005A6F95">
            <w:pPr>
              <w:shd w:val="clear" w:color="auto" w:fill="FFFFFF"/>
              <w:spacing w:before="120" w:after="12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val="en-IN" w:eastAsia="en-IN"/>
              </w:rPr>
            </w:pPr>
            <w:r>
              <w:rPr>
                <w:rFonts w:ascii="Times New Roman" w:hAnsi="Times New Roman"/>
                <w:sz w:val="32"/>
              </w:rPr>
              <w:t>Write a C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program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copy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contents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of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one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another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</w:p>
        </w:tc>
      </w:tr>
    </w:tbl>
    <w:p w14:paraId="61DCB560" w14:textId="6B271A1C" w:rsidR="008E0A19" w:rsidRPr="00A834A3" w:rsidRDefault="00882877" w:rsidP="008E0A19">
      <w:pPr>
        <w:spacing w:before="24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F7CB2">
        <w:rPr>
          <w:rFonts w:ascii="Times New Roman" w:hAnsi="Times New Roman"/>
          <w:b/>
          <w:sz w:val="40"/>
          <w:szCs w:val="40"/>
        </w:rPr>
        <w:t>Open-Ended Questions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0"/>
      </w:tblGrid>
      <w:tr w:rsidR="001E5267" w14:paraId="009D760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88C" w14:textId="23A87C3B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BA4E" w14:textId="283B717F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5F26D88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4AB3" w14:textId="111C4D22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6668" w14:textId="4B899C38" w:rsidR="001E5267" w:rsidRPr="00A834A3" w:rsidRDefault="001E5267" w:rsidP="00E84F99">
            <w:pPr>
              <w:spacing w:before="120" w:after="120"/>
            </w:pPr>
            <w:r w:rsidRPr="008C77EB"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  <w:tr w:rsidR="001E5267" w14:paraId="0CD3FD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2BE7" w14:textId="05C7BD0A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20A5" w14:textId="24CDE7E6" w:rsidR="001E5267" w:rsidRPr="00A834A3" w:rsidRDefault="001E5267" w:rsidP="00E84F99">
            <w:pPr>
              <w:spacing w:before="120" w:after="120"/>
            </w:pPr>
            <w:r>
              <w:t>With the help of an example explain how an array can be passed to a function? Is it possible to send just a single element of the array to a function?</w:t>
            </w:r>
          </w:p>
        </w:tc>
      </w:tr>
      <w:tr w:rsidR="001E5267" w14:paraId="1BBB876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B38" w14:textId="5AABD823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146" w14:textId="76645F8D" w:rsidR="001E5267" w:rsidRPr="00A834A3" w:rsidRDefault="001E5267" w:rsidP="00E84F99">
            <w:pPr>
              <w:spacing w:before="120" w:after="120"/>
            </w:pPr>
            <w:r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</w:tbl>
    <w:p w14:paraId="6B6EFBE1" w14:textId="77777777" w:rsidR="008E0A19" w:rsidRDefault="008E0A19">
      <w:pPr>
        <w:pStyle w:val="Title"/>
      </w:pPr>
    </w:p>
    <w:p w14:paraId="68E72BB6" w14:textId="7D8B7E08" w:rsidR="008019BA" w:rsidRDefault="001205C4">
      <w:pPr>
        <w:pStyle w:val="Title"/>
      </w:pPr>
      <w:r>
        <w:lastRenderedPageBreak/>
        <w:t>Program 1</w:t>
      </w:r>
    </w:p>
    <w:p w14:paraId="54F3BFC2" w14:textId="77777777" w:rsidR="0073511A" w:rsidRDefault="0073511A">
      <w:pPr>
        <w:pStyle w:val="Heading1"/>
      </w:pPr>
      <w:r>
        <w:t>Question:</w:t>
      </w:r>
    </w:p>
    <w:p w14:paraId="49A19B4C" w14:textId="77777777" w:rsidR="0073511A" w:rsidRDefault="0073511A" w:rsidP="0073511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print their sum.</w:t>
      </w:r>
    </w:p>
    <w:p w14:paraId="0784E1BA" w14:textId="1D9414EE" w:rsidR="008019BA" w:rsidRDefault="001205C4">
      <w:pPr>
        <w:pStyle w:val="Heading1"/>
      </w:pPr>
      <w:r>
        <w:t>Code:</w:t>
      </w:r>
    </w:p>
    <w:p w14:paraId="446A9A28" w14:textId="77777777" w:rsidR="00246BF4" w:rsidRDefault="00246BF4" w:rsidP="00246BF4">
      <w:pPr>
        <w:spacing w:after="0"/>
      </w:pPr>
      <w:r>
        <w:t>import java.util.*;</w:t>
      </w:r>
    </w:p>
    <w:p w14:paraId="48A8CA85" w14:textId="77777777" w:rsidR="00246BF4" w:rsidRDefault="00246BF4" w:rsidP="00246BF4">
      <w:pPr>
        <w:spacing w:after="0"/>
      </w:pPr>
    </w:p>
    <w:p w14:paraId="0E6E2FEE" w14:textId="77777777" w:rsidR="00246BF4" w:rsidRDefault="00246BF4" w:rsidP="00246BF4">
      <w:pPr>
        <w:spacing w:after="0"/>
      </w:pPr>
      <w:r>
        <w:t>class Main {</w:t>
      </w:r>
    </w:p>
    <w:p w14:paraId="3431683F" w14:textId="77777777" w:rsidR="00246BF4" w:rsidRDefault="00246BF4" w:rsidP="00246BF4">
      <w:pPr>
        <w:spacing w:after="0"/>
      </w:pPr>
      <w:r>
        <w:t xml:space="preserve">    public static void main(String[] args) {</w:t>
      </w:r>
    </w:p>
    <w:p w14:paraId="667907DC" w14:textId="77777777" w:rsidR="00246BF4" w:rsidRDefault="00246BF4" w:rsidP="00246BF4">
      <w:pPr>
        <w:spacing w:after="0"/>
      </w:pPr>
      <w:r>
        <w:t xml:space="preserve">        int a, b, sum;</w:t>
      </w:r>
    </w:p>
    <w:p w14:paraId="4C2F6DFE" w14:textId="77777777" w:rsidR="00246BF4" w:rsidRDefault="00246BF4" w:rsidP="00246BF4">
      <w:pPr>
        <w:spacing w:after="0"/>
      </w:pPr>
      <w:r>
        <w:t xml:space="preserve">        Scanner sc = new Scanner(System.in);</w:t>
      </w:r>
    </w:p>
    <w:p w14:paraId="529B98C4" w14:textId="77777777" w:rsidR="00246BF4" w:rsidRDefault="00246BF4" w:rsidP="00246BF4">
      <w:pPr>
        <w:spacing w:after="0"/>
      </w:pPr>
      <w:r>
        <w:t xml:space="preserve">        System.out.println("Enter the numbers which have to be added: ");</w:t>
      </w:r>
    </w:p>
    <w:p w14:paraId="36407BD5" w14:textId="77777777" w:rsidR="00246BF4" w:rsidRDefault="00246BF4" w:rsidP="00246BF4">
      <w:pPr>
        <w:spacing w:after="0"/>
      </w:pPr>
      <w:r>
        <w:t xml:space="preserve">        a = sc.nextInt();</w:t>
      </w:r>
    </w:p>
    <w:p w14:paraId="62DB720B" w14:textId="77777777" w:rsidR="00246BF4" w:rsidRDefault="00246BF4" w:rsidP="00246BF4">
      <w:pPr>
        <w:spacing w:after="0"/>
      </w:pPr>
      <w:r>
        <w:t xml:space="preserve">        b = sc.nextInt();</w:t>
      </w:r>
    </w:p>
    <w:p w14:paraId="17B2FDC5" w14:textId="77777777" w:rsidR="00246BF4" w:rsidRDefault="00246BF4" w:rsidP="00246BF4">
      <w:pPr>
        <w:spacing w:after="0"/>
      </w:pPr>
      <w:r>
        <w:t xml:space="preserve">        sum = a + b;</w:t>
      </w:r>
    </w:p>
    <w:p w14:paraId="48BE2603" w14:textId="77777777" w:rsidR="00246BF4" w:rsidRDefault="00246BF4" w:rsidP="00246BF4">
      <w:pPr>
        <w:spacing w:after="0"/>
      </w:pPr>
      <w:r>
        <w:t xml:space="preserve">        System.out.print("The sum of the given numbers is: ");</w:t>
      </w:r>
    </w:p>
    <w:p w14:paraId="41C52AD0" w14:textId="77777777" w:rsidR="00246BF4" w:rsidRDefault="00246BF4" w:rsidP="00246BF4">
      <w:pPr>
        <w:spacing w:after="0"/>
      </w:pPr>
      <w:r>
        <w:t xml:space="preserve">        System.out.print(sum);</w:t>
      </w:r>
    </w:p>
    <w:p w14:paraId="440852B7" w14:textId="77777777" w:rsidR="00246BF4" w:rsidRDefault="00246BF4" w:rsidP="00246BF4">
      <w:pPr>
        <w:spacing w:after="0"/>
      </w:pPr>
      <w:r>
        <w:t xml:space="preserve">    }</w:t>
      </w:r>
    </w:p>
    <w:p w14:paraId="51E359A7" w14:textId="316D1D3C" w:rsidR="00620962" w:rsidRDefault="00246BF4" w:rsidP="00246BF4">
      <w:pPr>
        <w:spacing w:after="0"/>
      </w:pPr>
      <w:r>
        <w:t>}</w:t>
      </w:r>
    </w:p>
    <w:p w14:paraId="0329626E" w14:textId="77777777" w:rsidR="00246BF4" w:rsidRDefault="00246BF4" w:rsidP="001205C4">
      <w:pPr>
        <w:pStyle w:val="Title"/>
      </w:pPr>
    </w:p>
    <w:p w14:paraId="6F72CBE7" w14:textId="77777777" w:rsidR="00246BF4" w:rsidRDefault="00246BF4" w:rsidP="001205C4">
      <w:pPr>
        <w:pStyle w:val="Title"/>
      </w:pPr>
    </w:p>
    <w:p w14:paraId="42DDBF7E" w14:textId="77777777" w:rsidR="00246BF4" w:rsidRDefault="00246BF4" w:rsidP="001205C4">
      <w:pPr>
        <w:pStyle w:val="Title"/>
      </w:pPr>
    </w:p>
    <w:p w14:paraId="610CEFE8" w14:textId="77777777" w:rsidR="00246BF4" w:rsidRDefault="00246BF4" w:rsidP="001205C4">
      <w:pPr>
        <w:pStyle w:val="Title"/>
      </w:pPr>
    </w:p>
    <w:p w14:paraId="1F01D1B3" w14:textId="77777777" w:rsidR="00246BF4" w:rsidRDefault="00246BF4" w:rsidP="001205C4">
      <w:pPr>
        <w:pStyle w:val="Title"/>
      </w:pPr>
    </w:p>
    <w:p w14:paraId="79F0D5CB" w14:textId="77777777" w:rsidR="00246BF4" w:rsidRDefault="00246BF4" w:rsidP="001205C4">
      <w:pPr>
        <w:pStyle w:val="Title"/>
      </w:pPr>
    </w:p>
    <w:p w14:paraId="2843D81F" w14:textId="23D693CD" w:rsidR="001205C4" w:rsidRDefault="001205C4" w:rsidP="001205C4">
      <w:pPr>
        <w:pStyle w:val="Title"/>
      </w:pPr>
      <w:r>
        <w:lastRenderedPageBreak/>
        <w:t xml:space="preserve">Program </w:t>
      </w:r>
      <w:r w:rsidR="00047155">
        <w:t>2</w:t>
      </w:r>
    </w:p>
    <w:p w14:paraId="530C29C3" w14:textId="7BD918E0" w:rsidR="0073511A" w:rsidRDefault="0073511A" w:rsidP="0073511A">
      <w:pPr>
        <w:pStyle w:val="Heading1"/>
      </w:pPr>
      <w:r>
        <w:t>Question:</w:t>
      </w:r>
    </w:p>
    <w:p w14:paraId="529C484D" w14:textId="10FE2526" w:rsidR="00FA3EC0" w:rsidRPr="00FA3EC0" w:rsidRDefault="00FA3EC0" w:rsidP="00FA3EC0">
      <w:r>
        <w:rPr>
          <w:rFonts w:ascii="Times New Roman" w:hAnsi="Times New Roman"/>
          <w:sz w:val="32"/>
        </w:rPr>
        <w:t xml:space="preserve">Input </w:t>
      </w:r>
      <w:r w:rsidR="001C23DE">
        <w:rPr>
          <w:rFonts w:ascii="Times New Roman" w:hAnsi="Times New Roman"/>
          <w:sz w:val="32"/>
        </w:rPr>
        <w:t>principal</w:t>
      </w:r>
      <w:r>
        <w:rPr>
          <w:rFonts w:ascii="Times New Roman" w:hAnsi="Times New Roman"/>
          <w:sz w:val="32"/>
        </w:rPr>
        <w:t xml:space="preserve"> amount, rate and time and calculate S.I.</w:t>
      </w:r>
    </w:p>
    <w:p w14:paraId="4DC6D48F" w14:textId="57ADF12C" w:rsidR="001205C4" w:rsidRDefault="001205C4" w:rsidP="001205C4">
      <w:pPr>
        <w:pStyle w:val="Heading1"/>
      </w:pPr>
      <w:r>
        <w:t>Code:</w:t>
      </w:r>
    </w:p>
    <w:p w14:paraId="7C76868E" w14:textId="77777777" w:rsidR="00893B73" w:rsidRDefault="00893B73" w:rsidP="00893B73">
      <w:pPr>
        <w:spacing w:after="0"/>
      </w:pPr>
      <w:r>
        <w:t>import java.util.*;</w:t>
      </w:r>
    </w:p>
    <w:p w14:paraId="6A14F569" w14:textId="77777777" w:rsidR="00893B73" w:rsidRDefault="00893B73" w:rsidP="00893B73">
      <w:pPr>
        <w:spacing w:after="0"/>
      </w:pPr>
    </w:p>
    <w:p w14:paraId="4117B8DA" w14:textId="77777777" w:rsidR="00893B73" w:rsidRDefault="00893B73" w:rsidP="00893B73">
      <w:pPr>
        <w:spacing w:after="0"/>
      </w:pPr>
      <w:r>
        <w:t>class Main {</w:t>
      </w:r>
    </w:p>
    <w:p w14:paraId="461B58C3" w14:textId="77777777" w:rsidR="00893B73" w:rsidRDefault="00893B73" w:rsidP="00893B73">
      <w:pPr>
        <w:spacing w:after="0"/>
      </w:pPr>
      <w:r>
        <w:t xml:space="preserve">    public static void main(String[] args) {</w:t>
      </w:r>
    </w:p>
    <w:p w14:paraId="22291B51" w14:textId="77777777" w:rsidR="00893B73" w:rsidRDefault="00893B73" w:rsidP="00893B73">
      <w:pPr>
        <w:spacing w:after="0"/>
      </w:pPr>
      <w:r>
        <w:t xml:space="preserve">        int p, t;</w:t>
      </w:r>
    </w:p>
    <w:p w14:paraId="1E09AA2D" w14:textId="77777777" w:rsidR="00893B73" w:rsidRDefault="00893B73" w:rsidP="00893B73">
      <w:pPr>
        <w:spacing w:after="0"/>
      </w:pPr>
      <w:r>
        <w:t xml:space="preserve">        float r, SI;</w:t>
      </w:r>
    </w:p>
    <w:p w14:paraId="73D23937" w14:textId="77777777" w:rsidR="00893B73" w:rsidRDefault="00893B73" w:rsidP="00893B73">
      <w:pPr>
        <w:spacing w:after="0"/>
      </w:pPr>
      <w:r>
        <w:t xml:space="preserve">        Scanner sc = new Scanner(System.in);</w:t>
      </w:r>
    </w:p>
    <w:p w14:paraId="62E9EE03" w14:textId="77777777" w:rsidR="00893B73" w:rsidRDefault="00893B73" w:rsidP="00893B73">
      <w:pPr>
        <w:spacing w:after="0"/>
      </w:pPr>
      <w:r>
        <w:t xml:space="preserve">        System.out.println("Enter the principal amount, rate and time: ");</w:t>
      </w:r>
    </w:p>
    <w:p w14:paraId="435CCCD2" w14:textId="77777777" w:rsidR="00893B73" w:rsidRDefault="00893B73" w:rsidP="00893B73">
      <w:pPr>
        <w:spacing w:after="0"/>
      </w:pPr>
      <w:r>
        <w:t xml:space="preserve">        p = sc.nextInt();</w:t>
      </w:r>
    </w:p>
    <w:p w14:paraId="5A2A650F" w14:textId="77777777" w:rsidR="00893B73" w:rsidRDefault="00893B73" w:rsidP="00893B73">
      <w:pPr>
        <w:spacing w:after="0"/>
      </w:pPr>
      <w:r>
        <w:t xml:space="preserve">        r = sc.nextFloat();</w:t>
      </w:r>
    </w:p>
    <w:p w14:paraId="2773E94F" w14:textId="77777777" w:rsidR="00893B73" w:rsidRDefault="00893B73" w:rsidP="00893B73">
      <w:pPr>
        <w:spacing w:after="0"/>
      </w:pPr>
      <w:r>
        <w:t xml:space="preserve">        t = sc.nextInt();</w:t>
      </w:r>
    </w:p>
    <w:p w14:paraId="24CA5504" w14:textId="77777777" w:rsidR="00893B73" w:rsidRDefault="00893B73" w:rsidP="00893B73">
      <w:pPr>
        <w:spacing w:after="0"/>
      </w:pPr>
      <w:r>
        <w:t xml:space="preserve">        SI = p * r * t / 100;</w:t>
      </w:r>
    </w:p>
    <w:p w14:paraId="012C41B7" w14:textId="77777777" w:rsidR="00893B73" w:rsidRDefault="00893B73" w:rsidP="00893B73">
      <w:pPr>
        <w:spacing w:after="0"/>
      </w:pPr>
      <w:r>
        <w:t xml:space="preserve">        System.out.print("The Simple Interest is: ");</w:t>
      </w:r>
    </w:p>
    <w:p w14:paraId="19E1B2FE" w14:textId="77777777" w:rsidR="00893B73" w:rsidRDefault="00893B73" w:rsidP="00893B73">
      <w:pPr>
        <w:spacing w:after="0"/>
      </w:pPr>
      <w:r>
        <w:t xml:space="preserve">        System.out.print(SI);</w:t>
      </w:r>
    </w:p>
    <w:p w14:paraId="029C85E2" w14:textId="77777777" w:rsidR="00893B73" w:rsidRDefault="00893B73" w:rsidP="00893B73">
      <w:pPr>
        <w:spacing w:after="0"/>
      </w:pPr>
      <w:r>
        <w:t xml:space="preserve">    }</w:t>
      </w:r>
    </w:p>
    <w:p w14:paraId="470A0A10" w14:textId="49C8D248" w:rsidR="00893B73" w:rsidRPr="00893B73" w:rsidRDefault="00893B73" w:rsidP="00893B73">
      <w:pPr>
        <w:spacing w:after="0"/>
      </w:pPr>
      <w:r>
        <w:t>}</w:t>
      </w:r>
    </w:p>
    <w:p w14:paraId="217E17BB" w14:textId="77777777" w:rsidR="00620962" w:rsidRDefault="00620962" w:rsidP="00DC0924">
      <w:pPr>
        <w:pStyle w:val="Title"/>
      </w:pPr>
    </w:p>
    <w:p w14:paraId="113907BB" w14:textId="77777777" w:rsidR="00620962" w:rsidRDefault="00620962" w:rsidP="00DC0924">
      <w:pPr>
        <w:pStyle w:val="Title"/>
      </w:pPr>
    </w:p>
    <w:p w14:paraId="60D01977" w14:textId="77777777" w:rsidR="00620962" w:rsidRDefault="00620962" w:rsidP="00DC0924">
      <w:pPr>
        <w:pStyle w:val="Title"/>
      </w:pPr>
    </w:p>
    <w:p w14:paraId="52BF58EA" w14:textId="77777777" w:rsidR="00620962" w:rsidRDefault="00620962" w:rsidP="00DC0924">
      <w:pPr>
        <w:pStyle w:val="Title"/>
      </w:pPr>
    </w:p>
    <w:p w14:paraId="7C79F105" w14:textId="77777777" w:rsidR="00620962" w:rsidRDefault="00620962" w:rsidP="00DC0924">
      <w:pPr>
        <w:pStyle w:val="Title"/>
      </w:pPr>
    </w:p>
    <w:p w14:paraId="62B4E497" w14:textId="77777777" w:rsidR="00620962" w:rsidRDefault="00620962" w:rsidP="00DC0924">
      <w:pPr>
        <w:pStyle w:val="Title"/>
      </w:pPr>
    </w:p>
    <w:p w14:paraId="1951C2F9" w14:textId="02DFE731" w:rsidR="00DC0924" w:rsidRDefault="00DC0924" w:rsidP="00DC0924">
      <w:pPr>
        <w:pStyle w:val="Title"/>
      </w:pPr>
      <w:r>
        <w:lastRenderedPageBreak/>
        <w:t>Program 3</w:t>
      </w:r>
    </w:p>
    <w:p w14:paraId="3A165AFD" w14:textId="48282D3C" w:rsidR="0073511A" w:rsidRDefault="0073511A" w:rsidP="0073511A">
      <w:pPr>
        <w:pStyle w:val="Heading1"/>
      </w:pPr>
      <w:r>
        <w:t>Question:</w:t>
      </w:r>
    </w:p>
    <w:p w14:paraId="485C44CB" w14:textId="3DFFAA2E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length and breadth and calculate area of rectangle</w:t>
      </w:r>
    </w:p>
    <w:p w14:paraId="1E88DB6F" w14:textId="3DEB44BF" w:rsidR="001205C4" w:rsidRDefault="00DC0924" w:rsidP="00DC0924">
      <w:pPr>
        <w:pStyle w:val="Heading1"/>
      </w:pPr>
      <w:r>
        <w:t>Code:</w:t>
      </w:r>
    </w:p>
    <w:p w14:paraId="1ED5DD27" w14:textId="77777777" w:rsidR="00513A5A" w:rsidRDefault="00513A5A" w:rsidP="00513A5A">
      <w:pPr>
        <w:spacing w:after="0"/>
      </w:pPr>
      <w:r>
        <w:t>import java.util.*;</w:t>
      </w:r>
    </w:p>
    <w:p w14:paraId="0D91DC37" w14:textId="77777777" w:rsidR="00513A5A" w:rsidRDefault="00513A5A" w:rsidP="00513A5A">
      <w:pPr>
        <w:spacing w:after="0"/>
      </w:pPr>
    </w:p>
    <w:p w14:paraId="2FB9E28D" w14:textId="77777777" w:rsidR="00513A5A" w:rsidRDefault="00513A5A" w:rsidP="00513A5A">
      <w:pPr>
        <w:spacing w:after="0"/>
      </w:pPr>
      <w:r>
        <w:t>class Main {</w:t>
      </w:r>
    </w:p>
    <w:p w14:paraId="09351A63" w14:textId="77777777" w:rsidR="00513A5A" w:rsidRDefault="00513A5A" w:rsidP="00513A5A">
      <w:pPr>
        <w:spacing w:after="0"/>
      </w:pPr>
      <w:r>
        <w:t xml:space="preserve">    public static void main(String[] args) {</w:t>
      </w:r>
    </w:p>
    <w:p w14:paraId="5541EF4D" w14:textId="77777777" w:rsidR="00513A5A" w:rsidRDefault="00513A5A" w:rsidP="00513A5A">
      <w:pPr>
        <w:spacing w:after="0"/>
      </w:pPr>
      <w:r>
        <w:t xml:space="preserve">        float l, b, area;</w:t>
      </w:r>
    </w:p>
    <w:p w14:paraId="5D8644AC" w14:textId="77777777" w:rsidR="00513A5A" w:rsidRDefault="00513A5A" w:rsidP="00513A5A">
      <w:pPr>
        <w:spacing w:after="0"/>
      </w:pPr>
      <w:r>
        <w:t xml:space="preserve">        Scanner sc = new Scanner(System.in);</w:t>
      </w:r>
    </w:p>
    <w:p w14:paraId="03056350" w14:textId="77777777" w:rsidR="00513A5A" w:rsidRDefault="00513A5A" w:rsidP="00513A5A">
      <w:pPr>
        <w:spacing w:after="0"/>
      </w:pPr>
      <w:r>
        <w:t xml:space="preserve">        System.out.println("Enter the length and breadth of the rectangle: ");</w:t>
      </w:r>
    </w:p>
    <w:p w14:paraId="00BFABF7" w14:textId="77777777" w:rsidR="00513A5A" w:rsidRDefault="00513A5A" w:rsidP="00513A5A">
      <w:pPr>
        <w:spacing w:after="0"/>
      </w:pPr>
      <w:r>
        <w:t xml:space="preserve">        l = sc.nextInt();</w:t>
      </w:r>
    </w:p>
    <w:p w14:paraId="5434C32D" w14:textId="77777777" w:rsidR="00513A5A" w:rsidRDefault="00513A5A" w:rsidP="00513A5A">
      <w:pPr>
        <w:spacing w:after="0"/>
      </w:pPr>
      <w:r>
        <w:t xml:space="preserve">        b = sc.nextFloat();</w:t>
      </w:r>
    </w:p>
    <w:p w14:paraId="073078C7" w14:textId="77777777" w:rsidR="00513A5A" w:rsidRDefault="00513A5A" w:rsidP="00513A5A">
      <w:pPr>
        <w:spacing w:after="0"/>
      </w:pPr>
      <w:r>
        <w:t xml:space="preserve">        area = l * b;</w:t>
      </w:r>
    </w:p>
    <w:p w14:paraId="69960C15" w14:textId="77777777" w:rsidR="00513A5A" w:rsidRDefault="00513A5A" w:rsidP="00513A5A">
      <w:pPr>
        <w:spacing w:after="0"/>
      </w:pPr>
      <w:r>
        <w:t xml:space="preserve">        System.out.print("The area of the rectangle is: ");</w:t>
      </w:r>
    </w:p>
    <w:p w14:paraId="3C5A7EC2" w14:textId="77777777" w:rsidR="00513A5A" w:rsidRDefault="00513A5A" w:rsidP="00513A5A">
      <w:pPr>
        <w:spacing w:after="0"/>
      </w:pPr>
      <w:r>
        <w:t xml:space="preserve">        System.out.print(area);</w:t>
      </w:r>
    </w:p>
    <w:p w14:paraId="76BDBF5A" w14:textId="77777777" w:rsidR="00513A5A" w:rsidRDefault="00513A5A" w:rsidP="00513A5A">
      <w:pPr>
        <w:spacing w:after="0"/>
      </w:pPr>
      <w:r>
        <w:t xml:space="preserve">    }</w:t>
      </w:r>
    </w:p>
    <w:p w14:paraId="3A0FA962" w14:textId="6862C898" w:rsidR="001205C4" w:rsidRDefault="00513A5A" w:rsidP="00513A5A">
      <w:pPr>
        <w:spacing w:after="0"/>
      </w:pPr>
      <w:r>
        <w:t>}</w:t>
      </w:r>
      <w:r w:rsidR="001205C4">
        <w:br w:type="page"/>
      </w:r>
    </w:p>
    <w:p w14:paraId="15088D3D" w14:textId="6448B0B3" w:rsidR="001205C4" w:rsidRDefault="00ED54FE" w:rsidP="00ED54FE">
      <w:pPr>
        <w:pStyle w:val="Title"/>
      </w:pPr>
      <w:r>
        <w:lastRenderedPageBreak/>
        <w:t>Program 4</w:t>
      </w:r>
    </w:p>
    <w:p w14:paraId="1841264D" w14:textId="1430844D" w:rsidR="0073511A" w:rsidRDefault="0073511A" w:rsidP="0073511A">
      <w:pPr>
        <w:pStyle w:val="Heading1"/>
      </w:pPr>
      <w:r>
        <w:t>Question:</w:t>
      </w:r>
    </w:p>
    <w:p w14:paraId="24502C6E" w14:textId="58E8D74B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the side and calculate area of square.</w:t>
      </w:r>
    </w:p>
    <w:p w14:paraId="05802278" w14:textId="77777777" w:rsidR="00ED54FE" w:rsidRDefault="00ED54FE" w:rsidP="00ED54FE">
      <w:pPr>
        <w:pStyle w:val="Heading1"/>
      </w:pPr>
      <w:r w:rsidRPr="00ED54FE">
        <w:t>Code:</w:t>
      </w:r>
      <w:r>
        <w:t xml:space="preserve"> </w:t>
      </w:r>
    </w:p>
    <w:p w14:paraId="33F7DAC7" w14:textId="7E278C12" w:rsidR="001205C4" w:rsidRPr="00ED54FE" w:rsidRDefault="001205C4" w:rsidP="0047254A">
      <w:pPr>
        <w:pStyle w:val="Programstyle"/>
      </w:pPr>
      <w:r w:rsidRPr="00ED54FE">
        <w:br w:type="page"/>
      </w:r>
    </w:p>
    <w:p w14:paraId="4693C196" w14:textId="3AAD3C54" w:rsidR="001205C4" w:rsidRDefault="009235CA" w:rsidP="009235CA">
      <w:pPr>
        <w:pStyle w:val="Title"/>
      </w:pPr>
      <w:r>
        <w:lastRenderedPageBreak/>
        <w:t>Program 5</w:t>
      </w:r>
    </w:p>
    <w:p w14:paraId="736383CA" w14:textId="7798463D" w:rsidR="0073511A" w:rsidRDefault="0073511A" w:rsidP="0073511A">
      <w:pPr>
        <w:pStyle w:val="Heading1"/>
      </w:pPr>
      <w:r>
        <w:t>Question:</w:t>
      </w:r>
    </w:p>
    <w:p w14:paraId="27CB84E1" w14:textId="1D2F69EE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radius and calculate area and circumference of circle.</w:t>
      </w:r>
    </w:p>
    <w:p w14:paraId="3E68DE23" w14:textId="3F885054" w:rsidR="001205C4" w:rsidRDefault="009235CA" w:rsidP="009235CA">
      <w:pPr>
        <w:pStyle w:val="Heading1"/>
      </w:pPr>
      <w:r>
        <w:t>Code:</w:t>
      </w:r>
    </w:p>
    <w:p w14:paraId="56CBEE08" w14:textId="77777777" w:rsidR="001205C4" w:rsidRDefault="001205C4">
      <w:r>
        <w:br w:type="page"/>
      </w:r>
    </w:p>
    <w:p w14:paraId="2B7EC1EB" w14:textId="1F9D2734" w:rsidR="001205C4" w:rsidRDefault="00E57375" w:rsidP="00E57375">
      <w:pPr>
        <w:pStyle w:val="Title"/>
      </w:pPr>
      <w:r>
        <w:lastRenderedPageBreak/>
        <w:t>Program 6</w:t>
      </w:r>
    </w:p>
    <w:p w14:paraId="78BDBCB6" w14:textId="3EFF8C3A" w:rsidR="0073511A" w:rsidRDefault="0073511A" w:rsidP="0073511A">
      <w:pPr>
        <w:pStyle w:val="Heading1"/>
      </w:pPr>
      <w:r>
        <w:t>Question:</w:t>
      </w:r>
    </w:p>
    <w:p w14:paraId="6CB372D2" w14:textId="12922F32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base and height and calculate area of triangle</w:t>
      </w:r>
    </w:p>
    <w:p w14:paraId="01DA99AB" w14:textId="69976812" w:rsidR="001205C4" w:rsidRDefault="0042723B" w:rsidP="00E57375">
      <w:pPr>
        <w:pStyle w:val="Heading1"/>
      </w:pPr>
      <w:r>
        <w:t>Code:</w:t>
      </w:r>
    </w:p>
    <w:p w14:paraId="76625F24" w14:textId="77777777" w:rsidR="001205C4" w:rsidRDefault="001205C4">
      <w:r>
        <w:br w:type="page"/>
      </w:r>
    </w:p>
    <w:p w14:paraId="24C5A09B" w14:textId="722FEEEB" w:rsidR="001205C4" w:rsidRDefault="00652B14" w:rsidP="00652B14">
      <w:pPr>
        <w:pStyle w:val="Title"/>
      </w:pPr>
      <w:r>
        <w:lastRenderedPageBreak/>
        <w:t>Program 7</w:t>
      </w:r>
    </w:p>
    <w:p w14:paraId="15CA5479" w14:textId="0D29495D" w:rsidR="0073511A" w:rsidRDefault="0073511A" w:rsidP="0073511A">
      <w:pPr>
        <w:pStyle w:val="Heading1"/>
      </w:pPr>
      <w:r>
        <w:t>Question:</w:t>
      </w:r>
    </w:p>
    <w:p w14:paraId="162B76EA" w14:textId="3B6BF594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If Basic salary is input through keyboard write a program to calculate gross salary. Where,</w:t>
      </w:r>
    </w:p>
    <w:p w14:paraId="14FD7F2F" w14:textId="1D86E16D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da is 10% of bs.</w:t>
      </w:r>
    </w:p>
    <w:p w14:paraId="5C04E4B2" w14:textId="77777777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ta is 12% of bs.</w:t>
      </w:r>
    </w:p>
    <w:p w14:paraId="03F0311B" w14:textId="50EF1CFD" w:rsidR="00FA3EC0" w:rsidRPr="00FA3EC0" w:rsidRDefault="00FA3EC0" w:rsidP="00FA3EC0">
      <w:pPr>
        <w:spacing w:after="0" w:line="240" w:lineRule="auto"/>
      </w:pPr>
      <w:r>
        <w:rPr>
          <w:rFonts w:ascii="Times New Roman" w:hAnsi="Times New Roman"/>
          <w:sz w:val="32"/>
        </w:rPr>
        <w:t xml:space="preserve">  hra is 10% of bs.</w:t>
      </w:r>
    </w:p>
    <w:p w14:paraId="0B461E06" w14:textId="77777777" w:rsidR="00652B14" w:rsidRDefault="00652B14" w:rsidP="00652B14">
      <w:pPr>
        <w:pStyle w:val="Heading1"/>
      </w:pPr>
      <w:r>
        <w:t>Code:</w:t>
      </w:r>
    </w:p>
    <w:p w14:paraId="39222416" w14:textId="4E3589CC" w:rsidR="001205C4" w:rsidRDefault="001205C4" w:rsidP="0047254A">
      <w:pPr>
        <w:pStyle w:val="Programstyle"/>
      </w:pPr>
      <w:r>
        <w:br w:type="page"/>
      </w:r>
    </w:p>
    <w:p w14:paraId="1E1B9B63" w14:textId="498BD10A" w:rsidR="001205C4" w:rsidRDefault="004D389D" w:rsidP="004D389D">
      <w:pPr>
        <w:pStyle w:val="Title"/>
      </w:pPr>
      <w:r>
        <w:lastRenderedPageBreak/>
        <w:t>Program 8</w:t>
      </w:r>
    </w:p>
    <w:p w14:paraId="0B530BBB" w14:textId="66EFD970" w:rsidR="0073511A" w:rsidRDefault="0073511A" w:rsidP="0073511A">
      <w:pPr>
        <w:pStyle w:val="Heading1"/>
      </w:pPr>
      <w:r>
        <w:t>Question:</w:t>
      </w:r>
    </w:p>
    <w:p w14:paraId="1A758FF5" w14:textId="53646CE2" w:rsidR="00FA3EC0" w:rsidRPr="00FA3EC0" w:rsidRDefault="00FA3EC0" w:rsidP="00FA3E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Input temperature in Fahrenheit and convert into Celsius.</w:t>
      </w:r>
    </w:p>
    <w:p w14:paraId="6FFD4FC3" w14:textId="77777777" w:rsidR="004D389D" w:rsidRDefault="004D389D" w:rsidP="004D389D">
      <w:pPr>
        <w:pStyle w:val="Heading1"/>
      </w:pPr>
      <w:r>
        <w:t>Code:</w:t>
      </w:r>
    </w:p>
    <w:p w14:paraId="4AD09069" w14:textId="76F4294D" w:rsidR="001205C4" w:rsidRDefault="001205C4" w:rsidP="00E968A2">
      <w:pPr>
        <w:pStyle w:val="Programstyle"/>
      </w:pPr>
      <w:r>
        <w:br w:type="page"/>
      </w:r>
    </w:p>
    <w:p w14:paraId="43744055" w14:textId="4C2A0B40" w:rsidR="001205C4" w:rsidRDefault="004E608F" w:rsidP="004E608F">
      <w:pPr>
        <w:pStyle w:val="Title"/>
      </w:pPr>
      <w:r>
        <w:lastRenderedPageBreak/>
        <w:t>Program 9</w:t>
      </w:r>
    </w:p>
    <w:p w14:paraId="6BB809B4" w14:textId="4EB1FD88" w:rsidR="0073511A" w:rsidRDefault="0073511A" w:rsidP="0073511A">
      <w:pPr>
        <w:pStyle w:val="Heading1"/>
      </w:pPr>
      <w:r>
        <w:t>Question:</w:t>
      </w:r>
    </w:p>
    <w:p w14:paraId="1D5825AC" w14:textId="28649060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swap them.</w:t>
      </w:r>
    </w:p>
    <w:p w14:paraId="5DF9A72C" w14:textId="77777777" w:rsidR="004E608F" w:rsidRDefault="004E608F" w:rsidP="004E608F">
      <w:pPr>
        <w:pStyle w:val="Heading1"/>
      </w:pPr>
      <w:r>
        <w:t>Code:</w:t>
      </w:r>
    </w:p>
    <w:p w14:paraId="4A127440" w14:textId="0FE17925" w:rsidR="001205C4" w:rsidRDefault="001205C4" w:rsidP="00E968A2">
      <w:pPr>
        <w:pStyle w:val="Programstyle"/>
      </w:pPr>
      <w:r>
        <w:br w:type="page"/>
      </w:r>
    </w:p>
    <w:p w14:paraId="5A790994" w14:textId="6B74FAF8" w:rsidR="001205C4" w:rsidRDefault="00F1727D" w:rsidP="00F1727D">
      <w:pPr>
        <w:pStyle w:val="Title"/>
      </w:pPr>
      <w:r>
        <w:lastRenderedPageBreak/>
        <w:t>Program 10</w:t>
      </w:r>
    </w:p>
    <w:p w14:paraId="7BD063C3" w14:textId="1592F3F4" w:rsidR="0073511A" w:rsidRDefault="0073511A" w:rsidP="0073511A">
      <w:pPr>
        <w:pStyle w:val="Heading1"/>
      </w:pPr>
      <w:r>
        <w:t>Question:</w:t>
      </w:r>
    </w:p>
    <w:p w14:paraId="41A58ECA" w14:textId="0DF771CC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5-digit numbers and calculate sum of its digits.</w:t>
      </w:r>
    </w:p>
    <w:p w14:paraId="0683DB03" w14:textId="777A3D97" w:rsidR="00F1727D" w:rsidRDefault="00F1727D" w:rsidP="00F1727D">
      <w:pPr>
        <w:pStyle w:val="Heading1"/>
      </w:pPr>
      <w:r>
        <w:t>Code:</w:t>
      </w:r>
    </w:p>
    <w:p w14:paraId="3D3CDF7C" w14:textId="57F131D1" w:rsidR="001205C4" w:rsidRDefault="001205C4" w:rsidP="00347429">
      <w:pPr>
        <w:pStyle w:val="Programstyle"/>
      </w:pPr>
      <w:r>
        <w:br w:type="page"/>
      </w:r>
    </w:p>
    <w:p w14:paraId="05F30A1E" w14:textId="67A225CD" w:rsidR="00E968A2" w:rsidRDefault="009B6245" w:rsidP="00E968A2">
      <w:pPr>
        <w:pStyle w:val="Title"/>
      </w:pPr>
      <w:r>
        <w:lastRenderedPageBreak/>
        <w:t xml:space="preserve">Program </w:t>
      </w:r>
      <w:r w:rsidR="0073511A">
        <w:t>11</w:t>
      </w:r>
    </w:p>
    <w:p w14:paraId="3EDDBFC8" w14:textId="68D54AF1" w:rsidR="0073511A" w:rsidRDefault="0073511A" w:rsidP="0073511A">
      <w:pPr>
        <w:pStyle w:val="Heading1"/>
      </w:pPr>
      <w:r>
        <w:t>Question:</w:t>
      </w:r>
    </w:p>
    <w:p w14:paraId="59A8E35B" w14:textId="066D080B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print the greater number.</w:t>
      </w:r>
    </w:p>
    <w:p w14:paraId="75143E13" w14:textId="7F74EA77" w:rsidR="009B6245" w:rsidRDefault="009B6245" w:rsidP="009B6245">
      <w:pPr>
        <w:pStyle w:val="Heading1"/>
      </w:pPr>
      <w:r>
        <w:t>Code:</w:t>
      </w:r>
    </w:p>
    <w:p w14:paraId="2A7BADFB" w14:textId="5B1113AA" w:rsidR="00A857DC" w:rsidRPr="00A857DC" w:rsidRDefault="001205C4" w:rsidP="00A857DC">
      <w:pPr>
        <w:pStyle w:val="Programstyle"/>
      </w:pPr>
      <w:r>
        <w:br w:type="page"/>
      </w:r>
    </w:p>
    <w:p w14:paraId="077C9863" w14:textId="6FECF547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12</w:t>
      </w:r>
    </w:p>
    <w:p w14:paraId="6DBF6C94" w14:textId="1FDA3569" w:rsidR="0073511A" w:rsidRDefault="0073511A" w:rsidP="0073511A">
      <w:pPr>
        <w:pStyle w:val="Heading1"/>
      </w:pPr>
      <w:r>
        <w:t>Question:</w:t>
      </w:r>
    </w:p>
    <w:p w14:paraId="113FC574" w14:textId="7F850F0A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even or odd.</w:t>
      </w:r>
    </w:p>
    <w:p w14:paraId="51EECCD4" w14:textId="7A7C8AE4" w:rsidR="009B6245" w:rsidRDefault="009B6245" w:rsidP="009B6245">
      <w:pPr>
        <w:pStyle w:val="Heading1"/>
      </w:pPr>
      <w:r>
        <w:t>Code:</w:t>
      </w:r>
    </w:p>
    <w:p w14:paraId="7EDC3B95" w14:textId="392C3A73" w:rsidR="001205C4" w:rsidRDefault="001205C4" w:rsidP="00462339">
      <w:pPr>
        <w:pStyle w:val="Programstyle"/>
      </w:pPr>
      <w:r>
        <w:br w:type="page"/>
      </w:r>
    </w:p>
    <w:p w14:paraId="3A734DF9" w14:textId="0E67C4BD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13</w:t>
      </w:r>
    </w:p>
    <w:p w14:paraId="6B7CD787" w14:textId="5871E2BA" w:rsidR="0073511A" w:rsidRDefault="0073511A" w:rsidP="0073511A">
      <w:pPr>
        <w:pStyle w:val="Heading1"/>
      </w:pPr>
      <w:r>
        <w:t>Question:</w:t>
      </w:r>
    </w:p>
    <w:p w14:paraId="2413DEE0" w14:textId="06B87606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Armstrong.</w:t>
      </w:r>
    </w:p>
    <w:p w14:paraId="4B348443" w14:textId="77777777" w:rsidR="00620962" w:rsidRDefault="009B6245" w:rsidP="00620962">
      <w:pPr>
        <w:pStyle w:val="Heading1"/>
      </w:pPr>
      <w:r>
        <w:t>Code:</w:t>
      </w:r>
    </w:p>
    <w:p w14:paraId="7A966AC2" w14:textId="77777777" w:rsidR="00620962" w:rsidRDefault="00620962" w:rsidP="00620962">
      <w:pPr>
        <w:pStyle w:val="Title"/>
      </w:pPr>
    </w:p>
    <w:p w14:paraId="1ACFC507" w14:textId="77777777" w:rsidR="00620962" w:rsidRDefault="00620962" w:rsidP="00620962">
      <w:pPr>
        <w:pStyle w:val="Title"/>
      </w:pPr>
    </w:p>
    <w:p w14:paraId="66417CEF" w14:textId="77777777" w:rsidR="00620962" w:rsidRDefault="00620962" w:rsidP="00620962">
      <w:pPr>
        <w:pStyle w:val="Title"/>
      </w:pPr>
    </w:p>
    <w:p w14:paraId="5F0B7B21" w14:textId="77777777" w:rsidR="00620962" w:rsidRDefault="00620962" w:rsidP="00620962">
      <w:pPr>
        <w:pStyle w:val="Title"/>
      </w:pPr>
    </w:p>
    <w:p w14:paraId="76A5C582" w14:textId="77777777" w:rsidR="00620962" w:rsidRDefault="00620962" w:rsidP="00620962">
      <w:pPr>
        <w:pStyle w:val="Title"/>
      </w:pPr>
    </w:p>
    <w:p w14:paraId="4C7178F8" w14:textId="77777777" w:rsidR="00620962" w:rsidRDefault="00620962" w:rsidP="00620962">
      <w:pPr>
        <w:pStyle w:val="Title"/>
      </w:pPr>
    </w:p>
    <w:p w14:paraId="3A99DBB7" w14:textId="77777777" w:rsidR="00620962" w:rsidRDefault="00620962" w:rsidP="00620962">
      <w:pPr>
        <w:pStyle w:val="Title"/>
      </w:pPr>
    </w:p>
    <w:p w14:paraId="6E953F3F" w14:textId="77777777" w:rsidR="00620962" w:rsidRDefault="00620962" w:rsidP="00620962">
      <w:pPr>
        <w:pStyle w:val="Title"/>
      </w:pPr>
    </w:p>
    <w:p w14:paraId="4A052FA8" w14:textId="77777777" w:rsidR="00620962" w:rsidRDefault="00620962" w:rsidP="00620962">
      <w:pPr>
        <w:pStyle w:val="Title"/>
      </w:pPr>
    </w:p>
    <w:p w14:paraId="218A3BF6" w14:textId="77777777" w:rsidR="00620962" w:rsidRDefault="00620962" w:rsidP="00620962">
      <w:pPr>
        <w:pStyle w:val="Title"/>
      </w:pPr>
    </w:p>
    <w:p w14:paraId="3F4F9705" w14:textId="77777777" w:rsidR="00620962" w:rsidRDefault="00620962" w:rsidP="00620962">
      <w:pPr>
        <w:pStyle w:val="Title"/>
      </w:pPr>
    </w:p>
    <w:p w14:paraId="15FB94BD" w14:textId="77777777" w:rsidR="00620962" w:rsidRDefault="00620962" w:rsidP="00620962">
      <w:pPr>
        <w:pStyle w:val="Title"/>
      </w:pPr>
    </w:p>
    <w:p w14:paraId="3D3275F7" w14:textId="6B617CBF" w:rsidR="009B6245" w:rsidRDefault="009B6245" w:rsidP="00620962">
      <w:pPr>
        <w:pStyle w:val="Title"/>
      </w:pPr>
      <w:r>
        <w:lastRenderedPageBreak/>
        <w:t xml:space="preserve">Program </w:t>
      </w:r>
      <w:r w:rsidR="0073511A">
        <w:t>14</w:t>
      </w:r>
    </w:p>
    <w:p w14:paraId="2886A4EC" w14:textId="6D9465AC" w:rsidR="0073511A" w:rsidRDefault="0073511A" w:rsidP="0073511A">
      <w:pPr>
        <w:pStyle w:val="Heading1"/>
      </w:pPr>
      <w:r>
        <w:t>Question:</w:t>
      </w:r>
    </w:p>
    <w:p w14:paraId="710D58BD" w14:textId="4F03D89F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Display reverse of a number.</w:t>
      </w:r>
    </w:p>
    <w:p w14:paraId="53E4470B" w14:textId="464A2178" w:rsidR="009B6245" w:rsidRDefault="009B6245" w:rsidP="009B6245">
      <w:pPr>
        <w:pStyle w:val="Heading1"/>
      </w:pPr>
      <w:r>
        <w:t>Code:</w:t>
      </w:r>
    </w:p>
    <w:p w14:paraId="6D33C1CC" w14:textId="5772FA52" w:rsidR="001205C4" w:rsidRDefault="001205C4" w:rsidP="001205C4"/>
    <w:p w14:paraId="70FA0416" w14:textId="77777777" w:rsidR="001205C4" w:rsidRDefault="001205C4">
      <w:r>
        <w:br w:type="page"/>
      </w:r>
    </w:p>
    <w:p w14:paraId="4212C7B0" w14:textId="107F95D8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15</w:t>
      </w:r>
    </w:p>
    <w:p w14:paraId="7D3F91DA" w14:textId="619A340F" w:rsidR="0073511A" w:rsidRDefault="0073511A" w:rsidP="0073511A">
      <w:pPr>
        <w:pStyle w:val="Heading1"/>
      </w:pPr>
      <w:r>
        <w:t>Question:</w:t>
      </w:r>
    </w:p>
    <w:p w14:paraId="73CC1DA8" w14:textId="1FE524FA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palindrome or not.</w:t>
      </w:r>
    </w:p>
    <w:p w14:paraId="65837F28" w14:textId="7B256E83" w:rsidR="009B6245" w:rsidRDefault="009B6245" w:rsidP="009B6245">
      <w:pPr>
        <w:pStyle w:val="Heading1"/>
      </w:pPr>
      <w:r>
        <w:t>Code:</w:t>
      </w:r>
    </w:p>
    <w:p w14:paraId="7862663E" w14:textId="6F85D91E" w:rsidR="001205C4" w:rsidRDefault="001205C4">
      <w:r>
        <w:br w:type="page"/>
      </w:r>
    </w:p>
    <w:p w14:paraId="4D4EE439" w14:textId="7D1AAA60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16</w:t>
      </w:r>
    </w:p>
    <w:p w14:paraId="3AB86BB9" w14:textId="34C83C80" w:rsidR="0073511A" w:rsidRDefault="0073511A" w:rsidP="0073511A">
      <w:pPr>
        <w:pStyle w:val="Heading1"/>
      </w:pPr>
      <w:r>
        <w:t>Question:</w:t>
      </w:r>
    </w:p>
    <w:p w14:paraId="00C5BE64" w14:textId="659ADE99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Generate Fibonacci series.</w:t>
      </w:r>
    </w:p>
    <w:p w14:paraId="66963326" w14:textId="0C78F21A" w:rsidR="009B6245" w:rsidRDefault="009B6245" w:rsidP="009B6245">
      <w:pPr>
        <w:pStyle w:val="Heading1"/>
      </w:pPr>
      <w:r>
        <w:t>Code:</w:t>
      </w:r>
    </w:p>
    <w:p w14:paraId="523BD3A3" w14:textId="77777777" w:rsidR="00620962" w:rsidRDefault="00620962" w:rsidP="009B6245">
      <w:pPr>
        <w:pStyle w:val="Title"/>
      </w:pPr>
    </w:p>
    <w:p w14:paraId="28FA5FBA" w14:textId="77777777" w:rsidR="00620962" w:rsidRDefault="00620962" w:rsidP="009B6245">
      <w:pPr>
        <w:pStyle w:val="Title"/>
      </w:pPr>
    </w:p>
    <w:p w14:paraId="6513537E" w14:textId="77777777" w:rsidR="00620962" w:rsidRDefault="00620962" w:rsidP="009B6245">
      <w:pPr>
        <w:pStyle w:val="Title"/>
      </w:pPr>
    </w:p>
    <w:p w14:paraId="3E0AB738" w14:textId="77777777" w:rsidR="00620962" w:rsidRDefault="00620962" w:rsidP="009B6245">
      <w:pPr>
        <w:pStyle w:val="Title"/>
      </w:pPr>
    </w:p>
    <w:p w14:paraId="3F116DF1" w14:textId="77777777" w:rsidR="00620962" w:rsidRDefault="00620962" w:rsidP="009B6245">
      <w:pPr>
        <w:pStyle w:val="Title"/>
      </w:pPr>
    </w:p>
    <w:p w14:paraId="724D4550" w14:textId="77777777" w:rsidR="00620962" w:rsidRDefault="00620962" w:rsidP="009B6245">
      <w:pPr>
        <w:pStyle w:val="Title"/>
      </w:pPr>
    </w:p>
    <w:p w14:paraId="6C49EFFC" w14:textId="77777777" w:rsidR="00620962" w:rsidRDefault="00620962" w:rsidP="009B6245">
      <w:pPr>
        <w:pStyle w:val="Title"/>
      </w:pPr>
    </w:p>
    <w:p w14:paraId="707107EA" w14:textId="77777777" w:rsidR="00620962" w:rsidRDefault="00620962" w:rsidP="009B6245">
      <w:pPr>
        <w:pStyle w:val="Title"/>
      </w:pPr>
    </w:p>
    <w:p w14:paraId="0E40404E" w14:textId="77777777" w:rsidR="00620962" w:rsidRDefault="00620962" w:rsidP="009B6245">
      <w:pPr>
        <w:pStyle w:val="Title"/>
      </w:pPr>
    </w:p>
    <w:p w14:paraId="7077DF39" w14:textId="77777777" w:rsidR="00620962" w:rsidRDefault="00620962" w:rsidP="009B6245">
      <w:pPr>
        <w:pStyle w:val="Title"/>
      </w:pPr>
    </w:p>
    <w:p w14:paraId="53EF4D6D" w14:textId="77777777" w:rsidR="00620962" w:rsidRDefault="00620962" w:rsidP="009B6245">
      <w:pPr>
        <w:pStyle w:val="Title"/>
      </w:pPr>
    </w:p>
    <w:p w14:paraId="51EF2585" w14:textId="77777777" w:rsidR="00620962" w:rsidRDefault="00620962" w:rsidP="009B6245">
      <w:pPr>
        <w:pStyle w:val="Title"/>
      </w:pPr>
    </w:p>
    <w:p w14:paraId="51F16301" w14:textId="77777777" w:rsidR="00620962" w:rsidRDefault="00620962" w:rsidP="009B6245">
      <w:pPr>
        <w:pStyle w:val="Title"/>
      </w:pPr>
    </w:p>
    <w:p w14:paraId="662A3451" w14:textId="346FFD6C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17</w:t>
      </w:r>
    </w:p>
    <w:p w14:paraId="7DEE6B10" w14:textId="015A7140" w:rsidR="0073511A" w:rsidRDefault="0073511A" w:rsidP="0073511A">
      <w:pPr>
        <w:pStyle w:val="Heading1"/>
      </w:pPr>
      <w:r>
        <w:t>Question:</w:t>
      </w:r>
    </w:p>
    <w:p w14:paraId="3E46DD41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Display pattern below</w:t>
      </w:r>
    </w:p>
    <w:p w14:paraId="3FA2D13E" w14:textId="35BA5171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</w:t>
      </w:r>
    </w:p>
    <w:p w14:paraId="64420E10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</w:t>
      </w:r>
    </w:p>
    <w:p w14:paraId="55227425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***</w:t>
      </w:r>
    </w:p>
    <w:p w14:paraId="05B74A51" w14:textId="03917180" w:rsidR="006C5FCC" w:rsidRPr="006C5FCC" w:rsidRDefault="006C5FCC" w:rsidP="006C5FCC">
      <w:pPr>
        <w:spacing w:after="0"/>
      </w:pPr>
      <w:r>
        <w:rPr>
          <w:rFonts w:ascii="Times New Roman" w:hAnsi="Times New Roman"/>
          <w:sz w:val="32"/>
        </w:rPr>
        <w:t xml:space="preserve"> ****</w:t>
      </w:r>
    </w:p>
    <w:p w14:paraId="7C2606CD" w14:textId="5CD5FCED" w:rsidR="009B6245" w:rsidRDefault="009B6245" w:rsidP="009B6245">
      <w:pPr>
        <w:pStyle w:val="Heading1"/>
      </w:pPr>
      <w:r>
        <w:t>Code:</w:t>
      </w:r>
    </w:p>
    <w:p w14:paraId="07BE631D" w14:textId="5FDF5DA0" w:rsidR="001205C4" w:rsidRDefault="001205C4">
      <w:r>
        <w:br w:type="page"/>
      </w:r>
    </w:p>
    <w:p w14:paraId="16850FCB" w14:textId="420E3498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18</w:t>
      </w:r>
    </w:p>
    <w:p w14:paraId="0701FD9C" w14:textId="4660A6D1" w:rsidR="0073511A" w:rsidRDefault="0073511A" w:rsidP="0073511A">
      <w:pPr>
        <w:pStyle w:val="Heading1"/>
      </w:pPr>
      <w:r>
        <w:t>Question:</w:t>
      </w:r>
    </w:p>
    <w:p w14:paraId="04EC787F" w14:textId="0471D7E7" w:rsidR="006C5FCC" w:rsidRPr="006C5FCC" w:rsidRDefault="006C5FCC" w:rsidP="006C5FCC">
      <w:pPr>
        <w:spacing w:after="0"/>
        <w:rPr>
          <w:sz w:val="32"/>
          <w:szCs w:val="32"/>
        </w:rPr>
      </w:pPr>
      <w:r w:rsidRPr="006C5FCC">
        <w:rPr>
          <w:sz w:val="32"/>
          <w:szCs w:val="32"/>
        </w:rPr>
        <w:t>Display the pattern below</w:t>
      </w:r>
    </w:p>
    <w:p w14:paraId="175AA15F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</w:p>
    <w:p w14:paraId="0AED7263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12</w:t>
      </w:r>
    </w:p>
    <w:p w14:paraId="5249EE45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123</w:t>
      </w:r>
    </w:p>
    <w:p w14:paraId="09ED1E5A" w14:textId="27F39324" w:rsidR="006C5FCC" w:rsidRPr="006C5FCC" w:rsidRDefault="006C5FCC" w:rsidP="006C5FCC">
      <w:pPr>
        <w:spacing w:after="0"/>
      </w:pPr>
      <w:r>
        <w:rPr>
          <w:rFonts w:ascii="Times New Roman" w:hAnsi="Times New Roman"/>
          <w:sz w:val="32"/>
        </w:rPr>
        <w:t>1234</w:t>
      </w:r>
    </w:p>
    <w:p w14:paraId="09BB8EB4" w14:textId="40A6C479" w:rsidR="009B6245" w:rsidRDefault="009B6245" w:rsidP="009B6245">
      <w:pPr>
        <w:pStyle w:val="Heading1"/>
      </w:pPr>
      <w:r>
        <w:t>Code:</w:t>
      </w:r>
    </w:p>
    <w:p w14:paraId="02D8DFC8" w14:textId="77777777" w:rsidR="00620962" w:rsidRDefault="00620962" w:rsidP="009B6245">
      <w:pPr>
        <w:pStyle w:val="Title"/>
      </w:pPr>
    </w:p>
    <w:p w14:paraId="095AB926" w14:textId="77777777" w:rsidR="00620962" w:rsidRDefault="00620962" w:rsidP="009B6245">
      <w:pPr>
        <w:pStyle w:val="Title"/>
      </w:pPr>
    </w:p>
    <w:p w14:paraId="07AE15A6" w14:textId="77777777" w:rsidR="00620962" w:rsidRDefault="00620962" w:rsidP="009B6245">
      <w:pPr>
        <w:pStyle w:val="Title"/>
      </w:pPr>
    </w:p>
    <w:p w14:paraId="4342F4CB" w14:textId="77777777" w:rsidR="00620962" w:rsidRDefault="00620962" w:rsidP="009B6245">
      <w:pPr>
        <w:pStyle w:val="Title"/>
      </w:pPr>
    </w:p>
    <w:p w14:paraId="31DFD95F" w14:textId="77777777" w:rsidR="00620962" w:rsidRDefault="00620962" w:rsidP="009B6245">
      <w:pPr>
        <w:pStyle w:val="Title"/>
      </w:pPr>
    </w:p>
    <w:p w14:paraId="47B96094" w14:textId="77777777" w:rsidR="00620962" w:rsidRDefault="00620962" w:rsidP="009B6245">
      <w:pPr>
        <w:pStyle w:val="Title"/>
      </w:pPr>
    </w:p>
    <w:p w14:paraId="7961D3CD" w14:textId="77777777" w:rsidR="00620962" w:rsidRDefault="00620962" w:rsidP="009B6245">
      <w:pPr>
        <w:pStyle w:val="Title"/>
      </w:pPr>
    </w:p>
    <w:p w14:paraId="699B10DA" w14:textId="77777777" w:rsidR="00620962" w:rsidRDefault="00620962" w:rsidP="009B6245">
      <w:pPr>
        <w:pStyle w:val="Title"/>
      </w:pPr>
    </w:p>
    <w:p w14:paraId="16C1B3F2" w14:textId="77777777" w:rsidR="00620962" w:rsidRDefault="00620962" w:rsidP="009B6245">
      <w:pPr>
        <w:pStyle w:val="Title"/>
      </w:pPr>
    </w:p>
    <w:p w14:paraId="2F897472" w14:textId="77777777" w:rsidR="00620962" w:rsidRDefault="00620962" w:rsidP="009B6245">
      <w:pPr>
        <w:pStyle w:val="Title"/>
      </w:pPr>
    </w:p>
    <w:p w14:paraId="3EB8C507" w14:textId="77777777" w:rsidR="00620962" w:rsidRDefault="00620962" w:rsidP="009B6245">
      <w:pPr>
        <w:pStyle w:val="Title"/>
      </w:pPr>
    </w:p>
    <w:p w14:paraId="4BF45E29" w14:textId="47450AB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19</w:t>
      </w:r>
    </w:p>
    <w:p w14:paraId="7CCAACED" w14:textId="320A68DC" w:rsidR="0073511A" w:rsidRDefault="0073511A" w:rsidP="0073511A">
      <w:pPr>
        <w:pStyle w:val="Heading1"/>
      </w:pPr>
      <w:r>
        <w:t>Question:</w:t>
      </w:r>
    </w:p>
    <w:p w14:paraId="5465823C" w14:textId="7A75FE80" w:rsidR="006C5FCC" w:rsidRDefault="006C5FCC" w:rsidP="006C5FCC">
      <w:pPr>
        <w:spacing w:after="0"/>
        <w:rPr>
          <w:sz w:val="32"/>
          <w:szCs w:val="32"/>
        </w:rPr>
      </w:pPr>
      <w:r>
        <w:rPr>
          <w:sz w:val="32"/>
          <w:szCs w:val="32"/>
        </w:rPr>
        <w:t>Display the pattern below</w:t>
      </w:r>
    </w:p>
    <w:p w14:paraId="6B7B12EB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****</w:t>
      </w:r>
    </w:p>
    <w:p w14:paraId="6B91B3EF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***</w:t>
      </w:r>
    </w:p>
    <w:p w14:paraId="4FB0CDB0" w14:textId="77777777" w:rsidR="006C5FCC" w:rsidRDefault="006C5FCC" w:rsidP="006C5FC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**</w:t>
      </w:r>
    </w:p>
    <w:p w14:paraId="1BB16C63" w14:textId="55722054" w:rsidR="006C5FCC" w:rsidRPr="006C5FCC" w:rsidRDefault="006C5FCC" w:rsidP="006C5FCC">
      <w:pPr>
        <w:spacing w:after="0"/>
        <w:rPr>
          <w:sz w:val="32"/>
          <w:szCs w:val="32"/>
        </w:rPr>
      </w:pPr>
      <w:r>
        <w:rPr>
          <w:rFonts w:ascii="Times New Roman" w:hAnsi="Times New Roman"/>
          <w:sz w:val="32"/>
        </w:rPr>
        <w:t xml:space="preserve">   *   </w:t>
      </w:r>
    </w:p>
    <w:p w14:paraId="78CD1598" w14:textId="6FEE110E" w:rsidR="009B6245" w:rsidRDefault="009B6245" w:rsidP="009B6245">
      <w:pPr>
        <w:pStyle w:val="Heading1"/>
      </w:pPr>
      <w:r>
        <w:t>Code:</w:t>
      </w:r>
    </w:p>
    <w:p w14:paraId="2428ACC2" w14:textId="77777777" w:rsidR="00620962" w:rsidRDefault="00620962" w:rsidP="009B6245">
      <w:pPr>
        <w:pStyle w:val="Title"/>
      </w:pPr>
    </w:p>
    <w:p w14:paraId="6C16B8D8" w14:textId="77777777" w:rsidR="00620962" w:rsidRDefault="00620962" w:rsidP="009B6245">
      <w:pPr>
        <w:pStyle w:val="Title"/>
      </w:pPr>
    </w:p>
    <w:p w14:paraId="2010CF95" w14:textId="77777777" w:rsidR="00620962" w:rsidRDefault="00620962" w:rsidP="009B6245">
      <w:pPr>
        <w:pStyle w:val="Title"/>
      </w:pPr>
    </w:p>
    <w:p w14:paraId="3237AF1C" w14:textId="77777777" w:rsidR="00620962" w:rsidRDefault="00620962" w:rsidP="009B6245">
      <w:pPr>
        <w:pStyle w:val="Title"/>
      </w:pPr>
    </w:p>
    <w:p w14:paraId="10D87FF3" w14:textId="77777777" w:rsidR="00620962" w:rsidRDefault="00620962" w:rsidP="009B6245">
      <w:pPr>
        <w:pStyle w:val="Title"/>
      </w:pPr>
    </w:p>
    <w:p w14:paraId="177E18BF" w14:textId="77777777" w:rsidR="00620962" w:rsidRDefault="00620962" w:rsidP="009B6245">
      <w:pPr>
        <w:pStyle w:val="Title"/>
      </w:pPr>
    </w:p>
    <w:p w14:paraId="0BED7F48" w14:textId="77777777" w:rsidR="00620962" w:rsidRDefault="00620962" w:rsidP="009B6245">
      <w:pPr>
        <w:pStyle w:val="Title"/>
      </w:pPr>
    </w:p>
    <w:p w14:paraId="64C4D508" w14:textId="77777777" w:rsidR="00620962" w:rsidRDefault="00620962" w:rsidP="009B6245">
      <w:pPr>
        <w:pStyle w:val="Title"/>
      </w:pPr>
    </w:p>
    <w:p w14:paraId="6059643D" w14:textId="77777777" w:rsidR="00620962" w:rsidRDefault="00620962" w:rsidP="009B6245">
      <w:pPr>
        <w:pStyle w:val="Title"/>
      </w:pPr>
    </w:p>
    <w:p w14:paraId="77A79153" w14:textId="77777777" w:rsidR="00620962" w:rsidRDefault="00620962" w:rsidP="009B6245">
      <w:pPr>
        <w:pStyle w:val="Title"/>
      </w:pPr>
    </w:p>
    <w:p w14:paraId="3537DB8F" w14:textId="606757FE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20</w:t>
      </w:r>
    </w:p>
    <w:p w14:paraId="13D63001" w14:textId="46300812" w:rsidR="0073511A" w:rsidRDefault="0073511A" w:rsidP="0073511A">
      <w:pPr>
        <w:pStyle w:val="Heading1"/>
      </w:pPr>
      <w:r>
        <w:t>Question:</w:t>
      </w:r>
    </w:p>
    <w:p w14:paraId="3BB26445" w14:textId="2EBBDF38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an alphabet and check it is vowel or not.</w:t>
      </w:r>
    </w:p>
    <w:p w14:paraId="3AEED01F" w14:textId="713F1F7A" w:rsidR="009B6245" w:rsidRDefault="009B6245" w:rsidP="009B6245">
      <w:pPr>
        <w:pStyle w:val="Heading1"/>
      </w:pPr>
      <w:r>
        <w:t>Code:</w:t>
      </w:r>
    </w:p>
    <w:p w14:paraId="0E1AE5E6" w14:textId="77777777" w:rsidR="00620962" w:rsidRDefault="00620962" w:rsidP="00C1064E">
      <w:pPr>
        <w:pStyle w:val="Title"/>
        <w:spacing w:after="0"/>
      </w:pPr>
    </w:p>
    <w:p w14:paraId="47791148" w14:textId="77777777" w:rsidR="00620962" w:rsidRDefault="00620962" w:rsidP="00C1064E">
      <w:pPr>
        <w:pStyle w:val="Title"/>
        <w:spacing w:after="0"/>
      </w:pPr>
    </w:p>
    <w:p w14:paraId="238B18D4" w14:textId="77777777" w:rsidR="00620962" w:rsidRDefault="00620962" w:rsidP="00C1064E">
      <w:pPr>
        <w:pStyle w:val="Title"/>
        <w:spacing w:after="0"/>
      </w:pPr>
    </w:p>
    <w:p w14:paraId="176C47C6" w14:textId="77777777" w:rsidR="00620962" w:rsidRDefault="00620962" w:rsidP="00C1064E">
      <w:pPr>
        <w:pStyle w:val="Title"/>
        <w:spacing w:after="0"/>
      </w:pPr>
    </w:p>
    <w:p w14:paraId="1109A975" w14:textId="77777777" w:rsidR="00620962" w:rsidRDefault="00620962" w:rsidP="00C1064E">
      <w:pPr>
        <w:pStyle w:val="Title"/>
        <w:spacing w:after="0"/>
      </w:pPr>
    </w:p>
    <w:p w14:paraId="0B394FA3" w14:textId="77777777" w:rsidR="00620962" w:rsidRDefault="00620962" w:rsidP="00C1064E">
      <w:pPr>
        <w:pStyle w:val="Title"/>
        <w:spacing w:after="0"/>
      </w:pPr>
    </w:p>
    <w:p w14:paraId="0899974A" w14:textId="77777777" w:rsidR="00620962" w:rsidRDefault="00620962" w:rsidP="00C1064E">
      <w:pPr>
        <w:pStyle w:val="Title"/>
        <w:spacing w:after="0"/>
      </w:pPr>
    </w:p>
    <w:p w14:paraId="49DBBFF0" w14:textId="77777777" w:rsidR="00620962" w:rsidRDefault="00620962" w:rsidP="00C1064E">
      <w:pPr>
        <w:pStyle w:val="Title"/>
        <w:spacing w:after="0"/>
      </w:pPr>
    </w:p>
    <w:p w14:paraId="74BAC974" w14:textId="77777777" w:rsidR="00620962" w:rsidRDefault="00620962" w:rsidP="00C1064E">
      <w:pPr>
        <w:pStyle w:val="Title"/>
        <w:spacing w:after="0"/>
      </w:pPr>
    </w:p>
    <w:p w14:paraId="7BC22C74" w14:textId="77777777" w:rsidR="00620962" w:rsidRDefault="00620962" w:rsidP="00C1064E">
      <w:pPr>
        <w:pStyle w:val="Title"/>
        <w:spacing w:after="0"/>
      </w:pPr>
    </w:p>
    <w:p w14:paraId="515E0A9D" w14:textId="77777777" w:rsidR="00620962" w:rsidRDefault="00620962" w:rsidP="00C1064E">
      <w:pPr>
        <w:pStyle w:val="Title"/>
        <w:spacing w:after="0"/>
      </w:pPr>
    </w:p>
    <w:p w14:paraId="26809EA8" w14:textId="77777777" w:rsidR="00620962" w:rsidRDefault="00620962" w:rsidP="00C1064E">
      <w:pPr>
        <w:pStyle w:val="Title"/>
        <w:spacing w:after="0"/>
      </w:pPr>
    </w:p>
    <w:p w14:paraId="67E44421" w14:textId="1FCA147C" w:rsidR="009B6245" w:rsidRDefault="009B6245" w:rsidP="00C1064E">
      <w:pPr>
        <w:pStyle w:val="Title"/>
        <w:spacing w:after="0"/>
      </w:pPr>
      <w:r>
        <w:lastRenderedPageBreak/>
        <w:t xml:space="preserve">Program </w:t>
      </w:r>
      <w:r w:rsidR="0073511A">
        <w:t>21</w:t>
      </w:r>
    </w:p>
    <w:p w14:paraId="7B49E245" w14:textId="786F39B0" w:rsidR="0073511A" w:rsidRDefault="0073511A" w:rsidP="00C1064E">
      <w:pPr>
        <w:pStyle w:val="Heading1"/>
        <w:spacing w:before="0" w:after="0"/>
      </w:pPr>
      <w:r>
        <w:t>Question:</w:t>
      </w:r>
    </w:p>
    <w:p w14:paraId="5E0506AD" w14:textId="38B024B1" w:rsidR="006C5FCC" w:rsidRPr="006C5FCC" w:rsidRDefault="006C5FCC" w:rsidP="00C1064E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Design a calculator.</w:t>
      </w:r>
    </w:p>
    <w:p w14:paraId="3B168EBD" w14:textId="2B5E2430" w:rsidR="009B6245" w:rsidRDefault="009B6245" w:rsidP="00C1064E">
      <w:pPr>
        <w:pStyle w:val="Heading1"/>
        <w:spacing w:before="0" w:after="0"/>
      </w:pPr>
      <w:r>
        <w:t>Code:</w:t>
      </w:r>
    </w:p>
    <w:p w14:paraId="2D0BE9A0" w14:textId="77777777" w:rsidR="00620962" w:rsidRDefault="00620962" w:rsidP="009B6245">
      <w:pPr>
        <w:pStyle w:val="Title"/>
      </w:pPr>
    </w:p>
    <w:p w14:paraId="6F9C8964" w14:textId="77777777" w:rsidR="00620962" w:rsidRDefault="00620962" w:rsidP="009B6245">
      <w:pPr>
        <w:pStyle w:val="Title"/>
      </w:pPr>
    </w:p>
    <w:p w14:paraId="03C946B7" w14:textId="77777777" w:rsidR="00620962" w:rsidRDefault="00620962" w:rsidP="009B6245">
      <w:pPr>
        <w:pStyle w:val="Title"/>
      </w:pPr>
    </w:p>
    <w:p w14:paraId="37DB6FC6" w14:textId="77777777" w:rsidR="00620962" w:rsidRDefault="00620962" w:rsidP="009B6245">
      <w:pPr>
        <w:pStyle w:val="Title"/>
      </w:pPr>
    </w:p>
    <w:p w14:paraId="74DA4348" w14:textId="77777777" w:rsidR="00620962" w:rsidRDefault="00620962" w:rsidP="009B6245">
      <w:pPr>
        <w:pStyle w:val="Title"/>
      </w:pPr>
    </w:p>
    <w:p w14:paraId="587FAFF7" w14:textId="77777777" w:rsidR="00620962" w:rsidRDefault="00620962" w:rsidP="009B6245">
      <w:pPr>
        <w:pStyle w:val="Title"/>
      </w:pPr>
    </w:p>
    <w:p w14:paraId="342566DA" w14:textId="77777777" w:rsidR="00620962" w:rsidRDefault="00620962" w:rsidP="009B6245">
      <w:pPr>
        <w:pStyle w:val="Title"/>
      </w:pPr>
    </w:p>
    <w:p w14:paraId="60B377F6" w14:textId="77777777" w:rsidR="00620962" w:rsidRDefault="00620962" w:rsidP="009B6245">
      <w:pPr>
        <w:pStyle w:val="Title"/>
      </w:pPr>
    </w:p>
    <w:p w14:paraId="1559072A" w14:textId="77777777" w:rsidR="00620962" w:rsidRDefault="00620962" w:rsidP="009B6245">
      <w:pPr>
        <w:pStyle w:val="Title"/>
      </w:pPr>
    </w:p>
    <w:p w14:paraId="7C66D9D7" w14:textId="77777777" w:rsidR="00620962" w:rsidRDefault="00620962" w:rsidP="009B6245">
      <w:pPr>
        <w:pStyle w:val="Title"/>
      </w:pPr>
    </w:p>
    <w:p w14:paraId="31CE6CD4" w14:textId="77777777" w:rsidR="00620962" w:rsidRDefault="00620962" w:rsidP="009B6245">
      <w:pPr>
        <w:pStyle w:val="Title"/>
      </w:pPr>
    </w:p>
    <w:p w14:paraId="2C7B0E31" w14:textId="77777777" w:rsidR="00620962" w:rsidRDefault="00620962" w:rsidP="009B6245">
      <w:pPr>
        <w:pStyle w:val="Title"/>
      </w:pPr>
    </w:p>
    <w:p w14:paraId="271A22BF" w14:textId="77777777" w:rsidR="00620962" w:rsidRDefault="00620962" w:rsidP="009B6245">
      <w:pPr>
        <w:pStyle w:val="Title"/>
      </w:pPr>
    </w:p>
    <w:p w14:paraId="79FDF4CE" w14:textId="77777777" w:rsidR="00620962" w:rsidRDefault="00620962" w:rsidP="009B6245">
      <w:pPr>
        <w:pStyle w:val="Title"/>
      </w:pPr>
    </w:p>
    <w:p w14:paraId="4D3F5836" w14:textId="77777777" w:rsidR="00620962" w:rsidRDefault="00620962" w:rsidP="009B6245">
      <w:pPr>
        <w:pStyle w:val="Title"/>
      </w:pPr>
    </w:p>
    <w:p w14:paraId="2AD5E756" w14:textId="1EA579D3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22</w:t>
      </w:r>
    </w:p>
    <w:p w14:paraId="0586FAB9" w14:textId="587C5F4F" w:rsidR="0073511A" w:rsidRDefault="0073511A" w:rsidP="0073511A">
      <w:pPr>
        <w:pStyle w:val="Heading1"/>
      </w:pPr>
      <w:r>
        <w:t>Question:</w:t>
      </w:r>
    </w:p>
    <w:p w14:paraId="36613EB4" w14:textId="75B7D9C3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Input the marks and print the remarks.</w:t>
      </w:r>
    </w:p>
    <w:p w14:paraId="6B189832" w14:textId="0F53845A" w:rsidR="009B6245" w:rsidRDefault="009B6245" w:rsidP="009B6245">
      <w:pPr>
        <w:pStyle w:val="Heading1"/>
      </w:pPr>
      <w:r>
        <w:t>Code:</w:t>
      </w:r>
    </w:p>
    <w:p w14:paraId="215C11DB" w14:textId="77777777" w:rsidR="00620962" w:rsidRDefault="00620962" w:rsidP="009B6245">
      <w:pPr>
        <w:pStyle w:val="Title"/>
      </w:pPr>
    </w:p>
    <w:p w14:paraId="1A7B77C6" w14:textId="77777777" w:rsidR="00620962" w:rsidRDefault="00620962" w:rsidP="009B6245">
      <w:pPr>
        <w:pStyle w:val="Title"/>
      </w:pPr>
    </w:p>
    <w:p w14:paraId="7F6BEDAE" w14:textId="77777777" w:rsidR="00620962" w:rsidRDefault="00620962" w:rsidP="009B6245">
      <w:pPr>
        <w:pStyle w:val="Title"/>
      </w:pPr>
    </w:p>
    <w:p w14:paraId="53100215" w14:textId="77777777" w:rsidR="00620962" w:rsidRDefault="00620962" w:rsidP="009B6245">
      <w:pPr>
        <w:pStyle w:val="Title"/>
      </w:pPr>
    </w:p>
    <w:p w14:paraId="586F0FC5" w14:textId="77777777" w:rsidR="00620962" w:rsidRDefault="00620962" w:rsidP="009B6245">
      <w:pPr>
        <w:pStyle w:val="Title"/>
      </w:pPr>
    </w:p>
    <w:p w14:paraId="657B67F0" w14:textId="77777777" w:rsidR="00620962" w:rsidRDefault="00620962" w:rsidP="009B6245">
      <w:pPr>
        <w:pStyle w:val="Title"/>
      </w:pPr>
    </w:p>
    <w:p w14:paraId="5FA728B8" w14:textId="77777777" w:rsidR="00620962" w:rsidRDefault="00620962" w:rsidP="009B6245">
      <w:pPr>
        <w:pStyle w:val="Title"/>
      </w:pPr>
    </w:p>
    <w:p w14:paraId="54990441" w14:textId="77777777" w:rsidR="00620962" w:rsidRDefault="00620962" w:rsidP="009B6245">
      <w:pPr>
        <w:pStyle w:val="Title"/>
      </w:pPr>
    </w:p>
    <w:p w14:paraId="2C035C41" w14:textId="77777777" w:rsidR="00620962" w:rsidRDefault="00620962" w:rsidP="009B6245">
      <w:pPr>
        <w:pStyle w:val="Title"/>
      </w:pPr>
    </w:p>
    <w:p w14:paraId="79523610" w14:textId="77777777" w:rsidR="00620962" w:rsidRDefault="00620962" w:rsidP="009B6245">
      <w:pPr>
        <w:pStyle w:val="Title"/>
      </w:pPr>
    </w:p>
    <w:p w14:paraId="725FAB5F" w14:textId="77777777" w:rsidR="00620962" w:rsidRDefault="00620962" w:rsidP="009B6245">
      <w:pPr>
        <w:pStyle w:val="Title"/>
      </w:pPr>
    </w:p>
    <w:p w14:paraId="02376E78" w14:textId="77777777" w:rsidR="00620962" w:rsidRDefault="00620962" w:rsidP="009B6245">
      <w:pPr>
        <w:pStyle w:val="Title"/>
      </w:pPr>
    </w:p>
    <w:p w14:paraId="2A23C5AA" w14:textId="5B3E5B0A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23</w:t>
      </w:r>
    </w:p>
    <w:p w14:paraId="07C597DF" w14:textId="292A026E" w:rsidR="0073511A" w:rsidRDefault="0073511A" w:rsidP="0073511A">
      <w:pPr>
        <w:pStyle w:val="Heading1"/>
      </w:pPr>
      <w:r>
        <w:t>Question:</w:t>
      </w:r>
    </w:p>
    <w:p w14:paraId="4BAC01B7" w14:textId="732BD8BA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enter three number and find Largest among 3 numbers.</w:t>
      </w:r>
    </w:p>
    <w:p w14:paraId="3962C953" w14:textId="59CE7699" w:rsidR="009B6245" w:rsidRDefault="009B6245" w:rsidP="009B6245">
      <w:pPr>
        <w:pStyle w:val="Heading1"/>
      </w:pPr>
      <w:r>
        <w:t>Code:</w:t>
      </w:r>
    </w:p>
    <w:p w14:paraId="40BF0022" w14:textId="77777777" w:rsidR="00620962" w:rsidRDefault="00620962" w:rsidP="009B6245">
      <w:pPr>
        <w:pStyle w:val="Title"/>
      </w:pPr>
    </w:p>
    <w:p w14:paraId="73EF0E4C" w14:textId="77777777" w:rsidR="00620962" w:rsidRDefault="00620962" w:rsidP="009B6245">
      <w:pPr>
        <w:pStyle w:val="Title"/>
      </w:pPr>
    </w:p>
    <w:p w14:paraId="0601867D" w14:textId="77777777" w:rsidR="00620962" w:rsidRDefault="00620962" w:rsidP="009B6245">
      <w:pPr>
        <w:pStyle w:val="Title"/>
      </w:pPr>
    </w:p>
    <w:p w14:paraId="70A3A6EB" w14:textId="77777777" w:rsidR="00620962" w:rsidRDefault="00620962" w:rsidP="009B6245">
      <w:pPr>
        <w:pStyle w:val="Title"/>
      </w:pPr>
    </w:p>
    <w:p w14:paraId="3FA58C88" w14:textId="77777777" w:rsidR="00620962" w:rsidRDefault="00620962" w:rsidP="009B6245">
      <w:pPr>
        <w:pStyle w:val="Title"/>
      </w:pPr>
    </w:p>
    <w:p w14:paraId="0A6CBB9F" w14:textId="77777777" w:rsidR="00620962" w:rsidRDefault="00620962" w:rsidP="009B6245">
      <w:pPr>
        <w:pStyle w:val="Title"/>
      </w:pPr>
    </w:p>
    <w:p w14:paraId="5FFD9ADF" w14:textId="77777777" w:rsidR="00620962" w:rsidRDefault="00620962" w:rsidP="009B6245">
      <w:pPr>
        <w:pStyle w:val="Title"/>
      </w:pPr>
    </w:p>
    <w:p w14:paraId="595CA9ED" w14:textId="77777777" w:rsidR="00620962" w:rsidRDefault="00620962" w:rsidP="009B6245">
      <w:pPr>
        <w:pStyle w:val="Title"/>
      </w:pPr>
    </w:p>
    <w:p w14:paraId="529AA86B" w14:textId="77777777" w:rsidR="00620962" w:rsidRDefault="00620962" w:rsidP="009B6245">
      <w:pPr>
        <w:pStyle w:val="Title"/>
      </w:pPr>
    </w:p>
    <w:p w14:paraId="23261192" w14:textId="77777777" w:rsidR="00620962" w:rsidRDefault="00620962" w:rsidP="009B6245">
      <w:pPr>
        <w:pStyle w:val="Title"/>
      </w:pPr>
    </w:p>
    <w:p w14:paraId="7E6E7036" w14:textId="77777777" w:rsidR="00620962" w:rsidRDefault="00620962" w:rsidP="009B6245">
      <w:pPr>
        <w:pStyle w:val="Title"/>
      </w:pPr>
    </w:p>
    <w:p w14:paraId="71212F8C" w14:textId="77777777" w:rsidR="00620962" w:rsidRDefault="00620962" w:rsidP="009B6245">
      <w:pPr>
        <w:pStyle w:val="Title"/>
      </w:pPr>
    </w:p>
    <w:p w14:paraId="18CD7614" w14:textId="6DD3CB0A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24</w:t>
      </w:r>
    </w:p>
    <w:p w14:paraId="2458F0D7" w14:textId="77777777" w:rsidR="0073511A" w:rsidRDefault="0073511A" w:rsidP="0073511A">
      <w:pPr>
        <w:pStyle w:val="Heading1"/>
      </w:pPr>
      <w:r>
        <w:t>Question:</w:t>
      </w:r>
    </w:p>
    <w:p w14:paraId="61AE7264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 to find Average of the elements of an array.</w:t>
      </w:r>
    </w:p>
    <w:p w14:paraId="1D378C53" w14:textId="40094DCA" w:rsidR="009B6245" w:rsidRDefault="009B6245" w:rsidP="009B6245">
      <w:pPr>
        <w:pStyle w:val="Heading1"/>
      </w:pPr>
      <w:r>
        <w:t>Code:</w:t>
      </w:r>
    </w:p>
    <w:p w14:paraId="63E35F25" w14:textId="77777777" w:rsidR="00620962" w:rsidRDefault="00620962" w:rsidP="009B6245">
      <w:pPr>
        <w:pStyle w:val="Title"/>
      </w:pPr>
    </w:p>
    <w:p w14:paraId="5BE7D03A" w14:textId="77777777" w:rsidR="00620962" w:rsidRDefault="00620962" w:rsidP="009B6245">
      <w:pPr>
        <w:pStyle w:val="Title"/>
      </w:pPr>
    </w:p>
    <w:p w14:paraId="22CC05EA" w14:textId="77777777" w:rsidR="00620962" w:rsidRDefault="00620962" w:rsidP="009B6245">
      <w:pPr>
        <w:pStyle w:val="Title"/>
      </w:pPr>
    </w:p>
    <w:p w14:paraId="3F7B2755" w14:textId="77777777" w:rsidR="00620962" w:rsidRDefault="00620962" w:rsidP="009B6245">
      <w:pPr>
        <w:pStyle w:val="Title"/>
      </w:pPr>
    </w:p>
    <w:p w14:paraId="1A48F7A2" w14:textId="77777777" w:rsidR="00620962" w:rsidRDefault="00620962" w:rsidP="009B6245">
      <w:pPr>
        <w:pStyle w:val="Title"/>
      </w:pPr>
    </w:p>
    <w:p w14:paraId="415A1164" w14:textId="77777777" w:rsidR="00620962" w:rsidRDefault="00620962" w:rsidP="009B6245">
      <w:pPr>
        <w:pStyle w:val="Title"/>
      </w:pPr>
    </w:p>
    <w:p w14:paraId="1485CB4B" w14:textId="77777777" w:rsidR="00620962" w:rsidRDefault="00620962" w:rsidP="009B6245">
      <w:pPr>
        <w:pStyle w:val="Title"/>
      </w:pPr>
    </w:p>
    <w:p w14:paraId="5C6E3AF6" w14:textId="77777777" w:rsidR="00620962" w:rsidRDefault="00620962" w:rsidP="009B6245">
      <w:pPr>
        <w:pStyle w:val="Title"/>
      </w:pPr>
    </w:p>
    <w:p w14:paraId="1694C8F7" w14:textId="77777777" w:rsidR="00620962" w:rsidRDefault="00620962" w:rsidP="009B6245">
      <w:pPr>
        <w:pStyle w:val="Title"/>
      </w:pPr>
    </w:p>
    <w:p w14:paraId="26E71004" w14:textId="77777777" w:rsidR="00620962" w:rsidRDefault="00620962" w:rsidP="009B6245">
      <w:pPr>
        <w:pStyle w:val="Title"/>
      </w:pPr>
    </w:p>
    <w:p w14:paraId="7CA50FD1" w14:textId="77777777" w:rsidR="00620962" w:rsidRDefault="00620962" w:rsidP="009B6245">
      <w:pPr>
        <w:pStyle w:val="Title"/>
      </w:pPr>
    </w:p>
    <w:p w14:paraId="77D2A271" w14:textId="77777777" w:rsidR="00620962" w:rsidRDefault="00620962" w:rsidP="009B6245">
      <w:pPr>
        <w:pStyle w:val="Title"/>
      </w:pPr>
    </w:p>
    <w:p w14:paraId="57DF11A4" w14:textId="77777777" w:rsidR="00620962" w:rsidRDefault="00620962" w:rsidP="009B6245">
      <w:pPr>
        <w:pStyle w:val="Title"/>
      </w:pPr>
    </w:p>
    <w:p w14:paraId="1F48CDF9" w14:textId="37FF6A4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25</w:t>
      </w:r>
    </w:p>
    <w:p w14:paraId="64C8D1C6" w14:textId="77777777" w:rsidR="0073511A" w:rsidRDefault="0073511A" w:rsidP="0073511A">
      <w:pPr>
        <w:pStyle w:val="Heading1"/>
      </w:pPr>
      <w:r>
        <w:t>Question:</w:t>
      </w:r>
    </w:p>
    <w:p w14:paraId="37CCEA4E" w14:textId="1ABBFA95" w:rsidR="006C5FCC" w:rsidRDefault="006C5FCC" w:rsidP="00705CBF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Write a program to find </w:t>
      </w:r>
      <w:r w:rsidR="00E3455F">
        <w:rPr>
          <w:rFonts w:ascii="Times New Roman" w:hAnsi="Times New Roman"/>
          <w:sz w:val="32"/>
        </w:rPr>
        <w:t>largest</w:t>
      </w:r>
      <w:r>
        <w:rPr>
          <w:rFonts w:ascii="Times New Roman" w:hAnsi="Times New Roman"/>
          <w:sz w:val="32"/>
        </w:rPr>
        <w:t xml:space="preserve"> element of an array.</w:t>
      </w:r>
    </w:p>
    <w:p w14:paraId="47129D4D" w14:textId="54A36C00" w:rsidR="009B6245" w:rsidRDefault="009B6245" w:rsidP="00705CBF">
      <w:pPr>
        <w:pStyle w:val="Heading1"/>
      </w:pPr>
      <w:r>
        <w:t>Code:</w:t>
      </w:r>
    </w:p>
    <w:p w14:paraId="632021ED" w14:textId="77777777" w:rsidR="00620962" w:rsidRDefault="00620962" w:rsidP="009B6245">
      <w:pPr>
        <w:pStyle w:val="Title"/>
      </w:pPr>
    </w:p>
    <w:p w14:paraId="58801452" w14:textId="77777777" w:rsidR="00620962" w:rsidRDefault="00620962" w:rsidP="009B6245">
      <w:pPr>
        <w:pStyle w:val="Title"/>
      </w:pPr>
    </w:p>
    <w:p w14:paraId="25A9DEB7" w14:textId="77777777" w:rsidR="00620962" w:rsidRDefault="00620962" w:rsidP="009B6245">
      <w:pPr>
        <w:pStyle w:val="Title"/>
      </w:pPr>
    </w:p>
    <w:p w14:paraId="0C3C4751" w14:textId="77777777" w:rsidR="00620962" w:rsidRDefault="00620962" w:rsidP="009B6245">
      <w:pPr>
        <w:pStyle w:val="Title"/>
      </w:pPr>
    </w:p>
    <w:p w14:paraId="363109AE" w14:textId="77777777" w:rsidR="00620962" w:rsidRDefault="00620962" w:rsidP="009B6245">
      <w:pPr>
        <w:pStyle w:val="Title"/>
      </w:pPr>
    </w:p>
    <w:p w14:paraId="36692FB0" w14:textId="77777777" w:rsidR="00620962" w:rsidRDefault="00620962" w:rsidP="009B6245">
      <w:pPr>
        <w:pStyle w:val="Title"/>
      </w:pPr>
    </w:p>
    <w:p w14:paraId="3C853BD4" w14:textId="77777777" w:rsidR="00620962" w:rsidRDefault="00620962" w:rsidP="009B6245">
      <w:pPr>
        <w:pStyle w:val="Title"/>
      </w:pPr>
    </w:p>
    <w:p w14:paraId="7D71F9B7" w14:textId="77777777" w:rsidR="00620962" w:rsidRDefault="00620962" w:rsidP="009B6245">
      <w:pPr>
        <w:pStyle w:val="Title"/>
      </w:pPr>
    </w:p>
    <w:p w14:paraId="60332AB8" w14:textId="77777777" w:rsidR="00620962" w:rsidRDefault="00620962" w:rsidP="009B6245">
      <w:pPr>
        <w:pStyle w:val="Title"/>
      </w:pPr>
    </w:p>
    <w:p w14:paraId="21536FFA" w14:textId="77777777" w:rsidR="00620962" w:rsidRDefault="00620962" w:rsidP="009B6245">
      <w:pPr>
        <w:pStyle w:val="Title"/>
      </w:pPr>
    </w:p>
    <w:p w14:paraId="035BBA47" w14:textId="77777777" w:rsidR="00620962" w:rsidRDefault="00620962" w:rsidP="009B6245">
      <w:pPr>
        <w:pStyle w:val="Title"/>
      </w:pPr>
    </w:p>
    <w:p w14:paraId="08DBC460" w14:textId="77777777" w:rsidR="00620962" w:rsidRDefault="00620962" w:rsidP="009B6245">
      <w:pPr>
        <w:pStyle w:val="Title"/>
      </w:pPr>
    </w:p>
    <w:p w14:paraId="73992458" w14:textId="7105DC27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26</w:t>
      </w:r>
    </w:p>
    <w:p w14:paraId="22E93D75" w14:textId="77777777" w:rsidR="0073511A" w:rsidRDefault="0073511A" w:rsidP="0073511A">
      <w:pPr>
        <w:pStyle w:val="Heading1"/>
      </w:pPr>
      <w:r>
        <w:t>Question:</w:t>
      </w:r>
    </w:p>
    <w:p w14:paraId="0160A566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Linear search.</w:t>
      </w:r>
    </w:p>
    <w:p w14:paraId="55143A81" w14:textId="5BC7B012" w:rsidR="009B6245" w:rsidRDefault="009B6245" w:rsidP="000C5245">
      <w:pPr>
        <w:pStyle w:val="Heading1"/>
        <w:spacing w:before="0"/>
      </w:pPr>
      <w:r>
        <w:t>Code:</w:t>
      </w:r>
    </w:p>
    <w:p w14:paraId="683FBE55" w14:textId="77777777" w:rsidR="00620962" w:rsidRDefault="00620962" w:rsidP="009B6245">
      <w:pPr>
        <w:pStyle w:val="Title"/>
      </w:pPr>
    </w:p>
    <w:p w14:paraId="6E73E933" w14:textId="77777777" w:rsidR="00620962" w:rsidRDefault="00620962" w:rsidP="009B6245">
      <w:pPr>
        <w:pStyle w:val="Title"/>
      </w:pPr>
    </w:p>
    <w:p w14:paraId="213608A7" w14:textId="77777777" w:rsidR="00620962" w:rsidRDefault="00620962" w:rsidP="009B6245">
      <w:pPr>
        <w:pStyle w:val="Title"/>
      </w:pPr>
    </w:p>
    <w:p w14:paraId="04B68914" w14:textId="77777777" w:rsidR="00620962" w:rsidRDefault="00620962" w:rsidP="009B6245">
      <w:pPr>
        <w:pStyle w:val="Title"/>
      </w:pPr>
    </w:p>
    <w:p w14:paraId="7049D681" w14:textId="77777777" w:rsidR="00620962" w:rsidRDefault="00620962" w:rsidP="009B6245">
      <w:pPr>
        <w:pStyle w:val="Title"/>
      </w:pPr>
    </w:p>
    <w:p w14:paraId="191E4807" w14:textId="77777777" w:rsidR="00620962" w:rsidRDefault="00620962" w:rsidP="009B6245">
      <w:pPr>
        <w:pStyle w:val="Title"/>
      </w:pPr>
    </w:p>
    <w:p w14:paraId="49C7C7F5" w14:textId="77777777" w:rsidR="00620962" w:rsidRDefault="00620962" w:rsidP="009B6245">
      <w:pPr>
        <w:pStyle w:val="Title"/>
      </w:pPr>
    </w:p>
    <w:p w14:paraId="3B71A95C" w14:textId="77777777" w:rsidR="00620962" w:rsidRDefault="00620962" w:rsidP="009B6245">
      <w:pPr>
        <w:pStyle w:val="Title"/>
      </w:pPr>
    </w:p>
    <w:p w14:paraId="11F386CE" w14:textId="77777777" w:rsidR="00620962" w:rsidRDefault="00620962" w:rsidP="009B6245">
      <w:pPr>
        <w:pStyle w:val="Title"/>
      </w:pPr>
    </w:p>
    <w:p w14:paraId="4D11765D" w14:textId="77777777" w:rsidR="00620962" w:rsidRDefault="00620962" w:rsidP="009B6245">
      <w:pPr>
        <w:pStyle w:val="Title"/>
      </w:pPr>
    </w:p>
    <w:p w14:paraId="60698133" w14:textId="77777777" w:rsidR="00620962" w:rsidRDefault="00620962" w:rsidP="009B6245">
      <w:pPr>
        <w:pStyle w:val="Title"/>
      </w:pPr>
    </w:p>
    <w:p w14:paraId="529BD396" w14:textId="77777777" w:rsidR="00620962" w:rsidRDefault="00620962" w:rsidP="009B6245">
      <w:pPr>
        <w:pStyle w:val="Title"/>
      </w:pPr>
    </w:p>
    <w:p w14:paraId="0B444982" w14:textId="77777777" w:rsidR="00620962" w:rsidRDefault="00620962" w:rsidP="009B6245">
      <w:pPr>
        <w:pStyle w:val="Title"/>
      </w:pPr>
    </w:p>
    <w:p w14:paraId="6CF893A2" w14:textId="3F1106F2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27</w:t>
      </w:r>
    </w:p>
    <w:p w14:paraId="1D9D30F5" w14:textId="77777777" w:rsidR="0073511A" w:rsidRDefault="0073511A" w:rsidP="0073511A">
      <w:pPr>
        <w:pStyle w:val="Heading1"/>
      </w:pPr>
      <w:r>
        <w:t>Question:</w:t>
      </w:r>
    </w:p>
    <w:p w14:paraId="0AD867D1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input two array and Merge.</w:t>
      </w:r>
    </w:p>
    <w:p w14:paraId="174495C8" w14:textId="63C4E13C" w:rsidR="009B6245" w:rsidRDefault="009B6245" w:rsidP="009B6245">
      <w:pPr>
        <w:pStyle w:val="Heading1"/>
      </w:pPr>
      <w:r>
        <w:t>Code:</w:t>
      </w:r>
    </w:p>
    <w:p w14:paraId="78201BB0" w14:textId="77777777" w:rsidR="00620962" w:rsidRDefault="00620962" w:rsidP="009B6245">
      <w:pPr>
        <w:pStyle w:val="Title"/>
      </w:pPr>
    </w:p>
    <w:p w14:paraId="77579157" w14:textId="77777777" w:rsidR="00620962" w:rsidRDefault="00620962" w:rsidP="009B6245">
      <w:pPr>
        <w:pStyle w:val="Title"/>
      </w:pPr>
    </w:p>
    <w:p w14:paraId="5A6EA451" w14:textId="77777777" w:rsidR="00620962" w:rsidRDefault="00620962" w:rsidP="009B6245">
      <w:pPr>
        <w:pStyle w:val="Title"/>
      </w:pPr>
    </w:p>
    <w:p w14:paraId="381B47CD" w14:textId="77777777" w:rsidR="00620962" w:rsidRDefault="00620962" w:rsidP="009B6245">
      <w:pPr>
        <w:pStyle w:val="Title"/>
      </w:pPr>
    </w:p>
    <w:p w14:paraId="1C1B0FFA" w14:textId="77777777" w:rsidR="00620962" w:rsidRDefault="00620962" w:rsidP="009B6245">
      <w:pPr>
        <w:pStyle w:val="Title"/>
      </w:pPr>
    </w:p>
    <w:p w14:paraId="2DFE5A54" w14:textId="77777777" w:rsidR="00620962" w:rsidRDefault="00620962" w:rsidP="009B6245">
      <w:pPr>
        <w:pStyle w:val="Title"/>
      </w:pPr>
    </w:p>
    <w:p w14:paraId="45D6C674" w14:textId="77777777" w:rsidR="00620962" w:rsidRDefault="00620962" w:rsidP="009B6245">
      <w:pPr>
        <w:pStyle w:val="Title"/>
      </w:pPr>
    </w:p>
    <w:p w14:paraId="12660C5C" w14:textId="77777777" w:rsidR="00620962" w:rsidRDefault="00620962" w:rsidP="009B6245">
      <w:pPr>
        <w:pStyle w:val="Title"/>
      </w:pPr>
    </w:p>
    <w:p w14:paraId="1DCD5144" w14:textId="77777777" w:rsidR="00620962" w:rsidRDefault="00620962" w:rsidP="009B6245">
      <w:pPr>
        <w:pStyle w:val="Title"/>
      </w:pPr>
    </w:p>
    <w:p w14:paraId="440A0EB1" w14:textId="77777777" w:rsidR="00620962" w:rsidRDefault="00620962" w:rsidP="009B6245">
      <w:pPr>
        <w:pStyle w:val="Title"/>
      </w:pPr>
    </w:p>
    <w:p w14:paraId="19B5E1F2" w14:textId="77777777" w:rsidR="00620962" w:rsidRDefault="00620962" w:rsidP="009B6245">
      <w:pPr>
        <w:pStyle w:val="Title"/>
      </w:pPr>
    </w:p>
    <w:p w14:paraId="1629B5A0" w14:textId="77777777" w:rsidR="00620962" w:rsidRDefault="00620962" w:rsidP="009B6245">
      <w:pPr>
        <w:pStyle w:val="Title"/>
      </w:pPr>
    </w:p>
    <w:p w14:paraId="2584DB9E" w14:textId="77777777" w:rsidR="00620962" w:rsidRDefault="00620962" w:rsidP="009B6245">
      <w:pPr>
        <w:pStyle w:val="Title"/>
      </w:pPr>
    </w:p>
    <w:p w14:paraId="1A2530AC" w14:textId="59296E99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28</w:t>
      </w:r>
    </w:p>
    <w:p w14:paraId="6F258B9D" w14:textId="77777777" w:rsidR="0073511A" w:rsidRDefault="0073511A" w:rsidP="00112F8B">
      <w:pPr>
        <w:pStyle w:val="Heading1"/>
      </w:pPr>
      <w:r>
        <w:t>Question:</w:t>
      </w:r>
    </w:p>
    <w:p w14:paraId="10BAD7DB" w14:textId="77777777" w:rsidR="006C5FCC" w:rsidRDefault="006C5FCC" w:rsidP="000D214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Selection sort.</w:t>
      </w:r>
    </w:p>
    <w:p w14:paraId="1FC9060F" w14:textId="070B7CCC" w:rsidR="009B6245" w:rsidRDefault="009B6245" w:rsidP="00112F8B">
      <w:pPr>
        <w:pStyle w:val="Heading1"/>
      </w:pPr>
      <w:r>
        <w:t>Code:</w:t>
      </w:r>
    </w:p>
    <w:p w14:paraId="5352B49B" w14:textId="77777777" w:rsidR="00620962" w:rsidRDefault="00620962" w:rsidP="009B6245">
      <w:pPr>
        <w:pStyle w:val="Title"/>
      </w:pPr>
    </w:p>
    <w:p w14:paraId="1C9C7194" w14:textId="77777777" w:rsidR="00620962" w:rsidRDefault="00620962" w:rsidP="009B6245">
      <w:pPr>
        <w:pStyle w:val="Title"/>
      </w:pPr>
    </w:p>
    <w:p w14:paraId="6A77C609" w14:textId="77777777" w:rsidR="00620962" w:rsidRDefault="00620962" w:rsidP="009B6245">
      <w:pPr>
        <w:pStyle w:val="Title"/>
      </w:pPr>
    </w:p>
    <w:p w14:paraId="4F22C5DF" w14:textId="77777777" w:rsidR="00620962" w:rsidRDefault="00620962" w:rsidP="009B6245">
      <w:pPr>
        <w:pStyle w:val="Title"/>
      </w:pPr>
    </w:p>
    <w:p w14:paraId="21D79D9C" w14:textId="77777777" w:rsidR="00620962" w:rsidRDefault="00620962" w:rsidP="009B6245">
      <w:pPr>
        <w:pStyle w:val="Title"/>
      </w:pPr>
    </w:p>
    <w:p w14:paraId="3ACB5944" w14:textId="77777777" w:rsidR="00620962" w:rsidRDefault="00620962" w:rsidP="009B6245">
      <w:pPr>
        <w:pStyle w:val="Title"/>
      </w:pPr>
    </w:p>
    <w:p w14:paraId="0C2F8DA4" w14:textId="77777777" w:rsidR="00620962" w:rsidRDefault="00620962" w:rsidP="009B6245">
      <w:pPr>
        <w:pStyle w:val="Title"/>
      </w:pPr>
    </w:p>
    <w:p w14:paraId="61305822" w14:textId="77777777" w:rsidR="00620962" w:rsidRDefault="00620962" w:rsidP="009B6245">
      <w:pPr>
        <w:pStyle w:val="Title"/>
      </w:pPr>
    </w:p>
    <w:p w14:paraId="456EC912" w14:textId="77777777" w:rsidR="00620962" w:rsidRDefault="00620962" w:rsidP="009B6245">
      <w:pPr>
        <w:pStyle w:val="Title"/>
      </w:pPr>
    </w:p>
    <w:p w14:paraId="064B6C7F" w14:textId="77777777" w:rsidR="00620962" w:rsidRDefault="00620962" w:rsidP="009B6245">
      <w:pPr>
        <w:pStyle w:val="Title"/>
      </w:pPr>
    </w:p>
    <w:p w14:paraId="609D457B" w14:textId="77777777" w:rsidR="00620962" w:rsidRDefault="00620962" w:rsidP="009B6245">
      <w:pPr>
        <w:pStyle w:val="Title"/>
      </w:pPr>
    </w:p>
    <w:p w14:paraId="0D972FF9" w14:textId="77777777" w:rsidR="00620962" w:rsidRDefault="00620962" w:rsidP="009B6245">
      <w:pPr>
        <w:pStyle w:val="Title"/>
      </w:pPr>
    </w:p>
    <w:p w14:paraId="46483D10" w14:textId="77777777" w:rsidR="00620962" w:rsidRDefault="00620962" w:rsidP="009B6245">
      <w:pPr>
        <w:pStyle w:val="Title"/>
      </w:pPr>
    </w:p>
    <w:p w14:paraId="379ECD03" w14:textId="7C182B7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29</w:t>
      </w:r>
    </w:p>
    <w:p w14:paraId="29308A41" w14:textId="77777777" w:rsidR="0073511A" w:rsidRDefault="0073511A" w:rsidP="0073511A">
      <w:pPr>
        <w:pStyle w:val="Heading1"/>
      </w:pPr>
      <w:r>
        <w:t>Question:</w:t>
      </w:r>
    </w:p>
    <w:p w14:paraId="4263CB4D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Bubble sort.</w:t>
      </w:r>
    </w:p>
    <w:p w14:paraId="622BAE40" w14:textId="65879FF9" w:rsidR="009B6245" w:rsidRDefault="009B6245" w:rsidP="009B6245">
      <w:pPr>
        <w:pStyle w:val="Heading1"/>
      </w:pPr>
      <w:r>
        <w:t>Code:</w:t>
      </w:r>
    </w:p>
    <w:p w14:paraId="73E3C8C8" w14:textId="5C5B5791" w:rsidR="001205C4" w:rsidRDefault="001205C4">
      <w:pPr>
        <w:rPr>
          <w:rFonts w:ascii="Consolas" w:eastAsia="Times New Roman" w:hAnsi="Consolas" w:cs="Times New Roman"/>
          <w:color w:val="000000" w:themeColor="text1"/>
          <w:lang w:eastAsia="en-US"/>
        </w:rPr>
      </w:pPr>
    </w:p>
    <w:p w14:paraId="373B3DD4" w14:textId="77777777" w:rsidR="00620962" w:rsidRDefault="00620962"/>
    <w:p w14:paraId="336650A2" w14:textId="77777777" w:rsidR="00620962" w:rsidRDefault="00620962" w:rsidP="009B6245">
      <w:pPr>
        <w:pStyle w:val="Title"/>
      </w:pPr>
    </w:p>
    <w:p w14:paraId="0C44E4F2" w14:textId="77777777" w:rsidR="00620962" w:rsidRDefault="00620962" w:rsidP="009B6245">
      <w:pPr>
        <w:pStyle w:val="Title"/>
      </w:pPr>
    </w:p>
    <w:p w14:paraId="5B4B0961" w14:textId="77777777" w:rsidR="00620962" w:rsidRDefault="00620962" w:rsidP="009B6245">
      <w:pPr>
        <w:pStyle w:val="Title"/>
      </w:pPr>
    </w:p>
    <w:p w14:paraId="4F271A3B" w14:textId="77777777" w:rsidR="00620962" w:rsidRDefault="00620962" w:rsidP="009B6245">
      <w:pPr>
        <w:pStyle w:val="Title"/>
      </w:pPr>
    </w:p>
    <w:p w14:paraId="148001F7" w14:textId="77777777" w:rsidR="00620962" w:rsidRDefault="00620962" w:rsidP="009B6245">
      <w:pPr>
        <w:pStyle w:val="Title"/>
      </w:pPr>
    </w:p>
    <w:p w14:paraId="38B6A275" w14:textId="77777777" w:rsidR="00620962" w:rsidRDefault="00620962" w:rsidP="009B6245">
      <w:pPr>
        <w:pStyle w:val="Title"/>
      </w:pPr>
    </w:p>
    <w:p w14:paraId="30EE61D1" w14:textId="77777777" w:rsidR="00620962" w:rsidRDefault="00620962" w:rsidP="009B6245">
      <w:pPr>
        <w:pStyle w:val="Title"/>
      </w:pPr>
    </w:p>
    <w:p w14:paraId="4EE949B0" w14:textId="77777777" w:rsidR="00620962" w:rsidRDefault="00620962" w:rsidP="009B6245">
      <w:pPr>
        <w:pStyle w:val="Title"/>
      </w:pPr>
    </w:p>
    <w:p w14:paraId="71AAAD11" w14:textId="77777777" w:rsidR="00620962" w:rsidRDefault="00620962" w:rsidP="009B6245">
      <w:pPr>
        <w:pStyle w:val="Title"/>
      </w:pPr>
    </w:p>
    <w:p w14:paraId="0FC5E8B3" w14:textId="77777777" w:rsidR="00620962" w:rsidRDefault="00620962" w:rsidP="009B6245">
      <w:pPr>
        <w:pStyle w:val="Title"/>
      </w:pPr>
    </w:p>
    <w:p w14:paraId="6271B135" w14:textId="3BBE54BF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30</w:t>
      </w:r>
    </w:p>
    <w:p w14:paraId="2356310C" w14:textId="77777777" w:rsidR="0073511A" w:rsidRDefault="0073511A" w:rsidP="0073511A">
      <w:pPr>
        <w:pStyle w:val="Heading1"/>
      </w:pPr>
      <w:r>
        <w:t>Question:</w:t>
      </w:r>
    </w:p>
    <w:p w14:paraId="68B62B9D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Insertion sort.</w:t>
      </w:r>
    </w:p>
    <w:p w14:paraId="3EA81EE9" w14:textId="686BCD93" w:rsidR="009B6245" w:rsidRDefault="009B6245" w:rsidP="009B6245">
      <w:pPr>
        <w:pStyle w:val="Heading1"/>
      </w:pPr>
      <w:r>
        <w:t>Code:</w:t>
      </w:r>
    </w:p>
    <w:p w14:paraId="77B7D663" w14:textId="77777777" w:rsidR="00A51CD9" w:rsidRPr="00A51CD9" w:rsidRDefault="00A51CD9" w:rsidP="00A51CD9"/>
    <w:p w14:paraId="6D24DB5E" w14:textId="77777777" w:rsidR="00620962" w:rsidRDefault="00620962" w:rsidP="009B6245">
      <w:pPr>
        <w:pStyle w:val="Title"/>
      </w:pPr>
    </w:p>
    <w:p w14:paraId="45F3DE18" w14:textId="77777777" w:rsidR="00620962" w:rsidRDefault="00620962" w:rsidP="009B6245">
      <w:pPr>
        <w:pStyle w:val="Title"/>
      </w:pPr>
    </w:p>
    <w:p w14:paraId="7B610C5E" w14:textId="77777777" w:rsidR="00620962" w:rsidRDefault="00620962" w:rsidP="009B6245">
      <w:pPr>
        <w:pStyle w:val="Title"/>
      </w:pPr>
    </w:p>
    <w:p w14:paraId="7035B008" w14:textId="77777777" w:rsidR="00620962" w:rsidRDefault="00620962" w:rsidP="009B6245">
      <w:pPr>
        <w:pStyle w:val="Title"/>
      </w:pPr>
    </w:p>
    <w:p w14:paraId="15DA7268" w14:textId="77777777" w:rsidR="00620962" w:rsidRDefault="00620962" w:rsidP="009B6245">
      <w:pPr>
        <w:pStyle w:val="Title"/>
      </w:pPr>
    </w:p>
    <w:p w14:paraId="22B2EA3B" w14:textId="77777777" w:rsidR="00620962" w:rsidRDefault="00620962" w:rsidP="009B6245">
      <w:pPr>
        <w:pStyle w:val="Title"/>
      </w:pPr>
    </w:p>
    <w:p w14:paraId="11474679" w14:textId="77777777" w:rsidR="00620962" w:rsidRDefault="00620962" w:rsidP="009B6245">
      <w:pPr>
        <w:pStyle w:val="Title"/>
      </w:pPr>
    </w:p>
    <w:p w14:paraId="73844021" w14:textId="77777777" w:rsidR="00620962" w:rsidRDefault="00620962" w:rsidP="009B6245">
      <w:pPr>
        <w:pStyle w:val="Title"/>
      </w:pPr>
    </w:p>
    <w:p w14:paraId="306D559E" w14:textId="77777777" w:rsidR="00620962" w:rsidRDefault="00620962" w:rsidP="009B6245">
      <w:pPr>
        <w:pStyle w:val="Title"/>
      </w:pPr>
    </w:p>
    <w:p w14:paraId="0B59E535" w14:textId="77777777" w:rsidR="00620962" w:rsidRDefault="00620962" w:rsidP="009B6245">
      <w:pPr>
        <w:pStyle w:val="Title"/>
      </w:pPr>
    </w:p>
    <w:p w14:paraId="254CF11B" w14:textId="77777777" w:rsidR="00620962" w:rsidRDefault="00620962" w:rsidP="009B6245">
      <w:pPr>
        <w:pStyle w:val="Title"/>
      </w:pPr>
    </w:p>
    <w:p w14:paraId="194426F0" w14:textId="12BADA14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31</w:t>
      </w:r>
    </w:p>
    <w:p w14:paraId="15EBE836" w14:textId="77777777" w:rsidR="0073511A" w:rsidRDefault="0073511A" w:rsidP="0073511A">
      <w:pPr>
        <w:pStyle w:val="Heading1"/>
      </w:pPr>
      <w:r>
        <w:t>Question:</w:t>
      </w:r>
    </w:p>
    <w:p w14:paraId="69056C3F" w14:textId="77777777" w:rsidR="006C5FCC" w:rsidRDefault="006C5FCC" w:rsidP="00FC323A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Binary search.</w:t>
      </w:r>
    </w:p>
    <w:p w14:paraId="66967BCF" w14:textId="53E5330E" w:rsidR="009B6245" w:rsidRDefault="009B6245" w:rsidP="001C2DC6">
      <w:pPr>
        <w:pStyle w:val="Heading1"/>
        <w:spacing w:before="0" w:after="0"/>
      </w:pPr>
      <w:r>
        <w:t>Code:</w:t>
      </w:r>
    </w:p>
    <w:p w14:paraId="5738AC03" w14:textId="77777777" w:rsidR="00620962" w:rsidRDefault="00620962" w:rsidP="00BC39EA">
      <w:pPr>
        <w:pStyle w:val="Title"/>
        <w:spacing w:after="0"/>
      </w:pPr>
    </w:p>
    <w:p w14:paraId="108E4FB4" w14:textId="77777777" w:rsidR="00620962" w:rsidRDefault="00620962" w:rsidP="00BC39EA">
      <w:pPr>
        <w:pStyle w:val="Title"/>
        <w:spacing w:after="0"/>
      </w:pPr>
    </w:p>
    <w:p w14:paraId="5D459849" w14:textId="77777777" w:rsidR="00620962" w:rsidRDefault="00620962" w:rsidP="00BC39EA">
      <w:pPr>
        <w:pStyle w:val="Title"/>
        <w:spacing w:after="0"/>
      </w:pPr>
    </w:p>
    <w:p w14:paraId="00550C90" w14:textId="77777777" w:rsidR="00620962" w:rsidRDefault="00620962" w:rsidP="00BC39EA">
      <w:pPr>
        <w:pStyle w:val="Title"/>
        <w:spacing w:after="0"/>
      </w:pPr>
    </w:p>
    <w:p w14:paraId="0D35D4C9" w14:textId="77777777" w:rsidR="00620962" w:rsidRDefault="00620962" w:rsidP="00BC39EA">
      <w:pPr>
        <w:pStyle w:val="Title"/>
        <w:spacing w:after="0"/>
      </w:pPr>
    </w:p>
    <w:p w14:paraId="1D56DB2C" w14:textId="77777777" w:rsidR="00620962" w:rsidRDefault="00620962" w:rsidP="00BC39EA">
      <w:pPr>
        <w:pStyle w:val="Title"/>
        <w:spacing w:after="0"/>
      </w:pPr>
    </w:p>
    <w:p w14:paraId="60A17ECF" w14:textId="77777777" w:rsidR="00620962" w:rsidRDefault="00620962" w:rsidP="00BC39EA">
      <w:pPr>
        <w:pStyle w:val="Title"/>
        <w:spacing w:after="0"/>
      </w:pPr>
    </w:p>
    <w:p w14:paraId="18070104" w14:textId="77777777" w:rsidR="00620962" w:rsidRDefault="00620962" w:rsidP="00BC39EA">
      <w:pPr>
        <w:pStyle w:val="Title"/>
        <w:spacing w:after="0"/>
      </w:pPr>
    </w:p>
    <w:p w14:paraId="300B66D3" w14:textId="77777777" w:rsidR="00620962" w:rsidRDefault="00620962" w:rsidP="00BC39EA">
      <w:pPr>
        <w:pStyle w:val="Title"/>
        <w:spacing w:after="0"/>
      </w:pPr>
    </w:p>
    <w:p w14:paraId="4FB4B454" w14:textId="77777777" w:rsidR="00620962" w:rsidRDefault="00620962" w:rsidP="00BC39EA">
      <w:pPr>
        <w:pStyle w:val="Title"/>
        <w:spacing w:after="0"/>
      </w:pPr>
    </w:p>
    <w:p w14:paraId="01DA8E76" w14:textId="77777777" w:rsidR="00620962" w:rsidRDefault="00620962" w:rsidP="00BC39EA">
      <w:pPr>
        <w:pStyle w:val="Title"/>
        <w:spacing w:after="0"/>
      </w:pPr>
    </w:p>
    <w:p w14:paraId="3952D751" w14:textId="77777777" w:rsidR="00620962" w:rsidRDefault="00620962" w:rsidP="00BC39EA">
      <w:pPr>
        <w:pStyle w:val="Title"/>
        <w:spacing w:after="0"/>
      </w:pPr>
    </w:p>
    <w:p w14:paraId="3A81F144" w14:textId="77777777" w:rsidR="00620962" w:rsidRDefault="00620962" w:rsidP="00BC39EA">
      <w:pPr>
        <w:pStyle w:val="Title"/>
        <w:spacing w:after="0"/>
      </w:pPr>
    </w:p>
    <w:p w14:paraId="74D90160" w14:textId="3A1B0B01" w:rsidR="009B6245" w:rsidRDefault="009B6245" w:rsidP="00BC39EA">
      <w:pPr>
        <w:pStyle w:val="Title"/>
        <w:spacing w:after="0"/>
      </w:pPr>
      <w:r>
        <w:lastRenderedPageBreak/>
        <w:t xml:space="preserve">Program </w:t>
      </w:r>
      <w:r w:rsidR="0073511A">
        <w:t>32</w:t>
      </w:r>
    </w:p>
    <w:p w14:paraId="548D1C3E" w14:textId="77777777" w:rsidR="0073511A" w:rsidRDefault="0073511A" w:rsidP="00E34E17">
      <w:pPr>
        <w:pStyle w:val="Heading1"/>
        <w:spacing w:before="0" w:after="0"/>
      </w:pPr>
      <w:r>
        <w:t>Question:</w:t>
      </w:r>
    </w:p>
    <w:p w14:paraId="45E08BB5" w14:textId="77777777" w:rsidR="00E609B6" w:rsidRDefault="00E609B6" w:rsidP="00E34E17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two matrices.</w:t>
      </w:r>
    </w:p>
    <w:p w14:paraId="4416B896" w14:textId="03294E66" w:rsidR="009B6245" w:rsidRDefault="009B6245" w:rsidP="00E34E17">
      <w:pPr>
        <w:pStyle w:val="Heading1"/>
        <w:spacing w:before="0" w:after="0"/>
      </w:pPr>
      <w:r>
        <w:t>Code:</w:t>
      </w:r>
    </w:p>
    <w:p w14:paraId="0BF2610B" w14:textId="77777777" w:rsidR="00620962" w:rsidRDefault="00620962" w:rsidP="003F6882">
      <w:pPr>
        <w:pStyle w:val="Title"/>
        <w:spacing w:after="0"/>
      </w:pPr>
    </w:p>
    <w:p w14:paraId="41C71985" w14:textId="77777777" w:rsidR="00620962" w:rsidRDefault="00620962" w:rsidP="003F6882">
      <w:pPr>
        <w:pStyle w:val="Title"/>
        <w:spacing w:after="0"/>
      </w:pPr>
    </w:p>
    <w:p w14:paraId="1AD27778" w14:textId="77777777" w:rsidR="00620962" w:rsidRDefault="00620962" w:rsidP="003F6882">
      <w:pPr>
        <w:pStyle w:val="Title"/>
        <w:spacing w:after="0"/>
      </w:pPr>
    </w:p>
    <w:p w14:paraId="3E017DEF" w14:textId="77777777" w:rsidR="00620962" w:rsidRDefault="00620962" w:rsidP="003F6882">
      <w:pPr>
        <w:pStyle w:val="Title"/>
        <w:spacing w:after="0"/>
      </w:pPr>
    </w:p>
    <w:p w14:paraId="412AEAEE" w14:textId="77777777" w:rsidR="00620962" w:rsidRDefault="00620962" w:rsidP="003F6882">
      <w:pPr>
        <w:pStyle w:val="Title"/>
        <w:spacing w:after="0"/>
      </w:pPr>
    </w:p>
    <w:p w14:paraId="1D5F99AF" w14:textId="77777777" w:rsidR="00620962" w:rsidRDefault="00620962" w:rsidP="003F6882">
      <w:pPr>
        <w:pStyle w:val="Title"/>
        <w:spacing w:after="0"/>
      </w:pPr>
    </w:p>
    <w:p w14:paraId="0C2B29F7" w14:textId="77777777" w:rsidR="00620962" w:rsidRDefault="00620962" w:rsidP="003F6882">
      <w:pPr>
        <w:pStyle w:val="Title"/>
        <w:spacing w:after="0"/>
      </w:pPr>
    </w:p>
    <w:p w14:paraId="5F8D6DE4" w14:textId="77777777" w:rsidR="00620962" w:rsidRDefault="00620962" w:rsidP="003F6882">
      <w:pPr>
        <w:pStyle w:val="Title"/>
        <w:spacing w:after="0"/>
      </w:pPr>
    </w:p>
    <w:p w14:paraId="3919F200" w14:textId="77777777" w:rsidR="00620962" w:rsidRDefault="00620962" w:rsidP="003F6882">
      <w:pPr>
        <w:pStyle w:val="Title"/>
        <w:spacing w:after="0"/>
      </w:pPr>
    </w:p>
    <w:p w14:paraId="604535BA" w14:textId="77777777" w:rsidR="00620962" w:rsidRDefault="00620962" w:rsidP="003F6882">
      <w:pPr>
        <w:pStyle w:val="Title"/>
        <w:spacing w:after="0"/>
      </w:pPr>
    </w:p>
    <w:p w14:paraId="401445F4" w14:textId="77777777" w:rsidR="00620962" w:rsidRDefault="00620962" w:rsidP="003F6882">
      <w:pPr>
        <w:pStyle w:val="Title"/>
        <w:spacing w:after="0"/>
      </w:pPr>
    </w:p>
    <w:p w14:paraId="10CFD035" w14:textId="77777777" w:rsidR="00620962" w:rsidRDefault="00620962" w:rsidP="003F6882">
      <w:pPr>
        <w:pStyle w:val="Title"/>
        <w:spacing w:after="0"/>
      </w:pPr>
    </w:p>
    <w:p w14:paraId="534D2980" w14:textId="77777777" w:rsidR="00620962" w:rsidRDefault="00620962" w:rsidP="003F6882">
      <w:pPr>
        <w:pStyle w:val="Title"/>
        <w:spacing w:after="0"/>
      </w:pPr>
    </w:p>
    <w:p w14:paraId="08BBC6FC" w14:textId="77777777" w:rsidR="00620962" w:rsidRDefault="00620962" w:rsidP="003F6882">
      <w:pPr>
        <w:pStyle w:val="Title"/>
        <w:spacing w:after="0"/>
      </w:pPr>
    </w:p>
    <w:p w14:paraId="701D227C" w14:textId="016B3423" w:rsidR="009B6245" w:rsidRDefault="009B6245" w:rsidP="003F6882">
      <w:pPr>
        <w:pStyle w:val="Title"/>
        <w:spacing w:after="0"/>
      </w:pPr>
      <w:r>
        <w:lastRenderedPageBreak/>
        <w:t xml:space="preserve">Program </w:t>
      </w:r>
      <w:r w:rsidR="0073511A">
        <w:t>33</w:t>
      </w:r>
    </w:p>
    <w:p w14:paraId="2E3EE170" w14:textId="77777777" w:rsidR="0073511A" w:rsidRDefault="0073511A" w:rsidP="003F6882">
      <w:pPr>
        <w:pStyle w:val="Heading1"/>
        <w:spacing w:before="0" w:after="0"/>
      </w:pPr>
      <w:r>
        <w:t>Question:</w:t>
      </w:r>
    </w:p>
    <w:p w14:paraId="749A0ADD" w14:textId="77777777" w:rsidR="00E609B6" w:rsidRDefault="00E609B6" w:rsidP="003F6882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Product of two matrices.</w:t>
      </w:r>
    </w:p>
    <w:p w14:paraId="28C0E9C8" w14:textId="595DE0EF" w:rsidR="009B6245" w:rsidRDefault="009B6245" w:rsidP="003F6882">
      <w:pPr>
        <w:pStyle w:val="Heading1"/>
        <w:spacing w:before="0" w:after="0"/>
      </w:pPr>
      <w:r>
        <w:t>Code:</w:t>
      </w:r>
    </w:p>
    <w:p w14:paraId="302AFA0B" w14:textId="77777777" w:rsidR="00620962" w:rsidRDefault="00620962" w:rsidP="003E3490">
      <w:pPr>
        <w:pStyle w:val="Title"/>
      </w:pPr>
    </w:p>
    <w:p w14:paraId="29299A04" w14:textId="77777777" w:rsidR="00620962" w:rsidRDefault="00620962" w:rsidP="003E3490">
      <w:pPr>
        <w:pStyle w:val="Title"/>
      </w:pPr>
    </w:p>
    <w:p w14:paraId="57A5F6C0" w14:textId="77777777" w:rsidR="00620962" w:rsidRDefault="00620962" w:rsidP="003E3490">
      <w:pPr>
        <w:pStyle w:val="Title"/>
      </w:pPr>
    </w:p>
    <w:p w14:paraId="0BDBF818" w14:textId="77777777" w:rsidR="00620962" w:rsidRDefault="00620962" w:rsidP="003E3490">
      <w:pPr>
        <w:pStyle w:val="Title"/>
      </w:pPr>
    </w:p>
    <w:p w14:paraId="1C45FF1C" w14:textId="77777777" w:rsidR="00620962" w:rsidRDefault="00620962" w:rsidP="003E3490">
      <w:pPr>
        <w:pStyle w:val="Title"/>
      </w:pPr>
    </w:p>
    <w:p w14:paraId="16423A2A" w14:textId="77777777" w:rsidR="00620962" w:rsidRDefault="00620962" w:rsidP="003E3490">
      <w:pPr>
        <w:pStyle w:val="Title"/>
      </w:pPr>
    </w:p>
    <w:p w14:paraId="6AD0A8B8" w14:textId="77777777" w:rsidR="00620962" w:rsidRDefault="00620962" w:rsidP="003E3490">
      <w:pPr>
        <w:pStyle w:val="Title"/>
      </w:pPr>
    </w:p>
    <w:p w14:paraId="40C4A9BE" w14:textId="77777777" w:rsidR="00620962" w:rsidRDefault="00620962" w:rsidP="003E3490">
      <w:pPr>
        <w:pStyle w:val="Title"/>
      </w:pPr>
    </w:p>
    <w:p w14:paraId="3FB531FF" w14:textId="77777777" w:rsidR="00620962" w:rsidRDefault="00620962" w:rsidP="003E3490">
      <w:pPr>
        <w:pStyle w:val="Title"/>
      </w:pPr>
    </w:p>
    <w:p w14:paraId="6BF4F20C" w14:textId="77777777" w:rsidR="00620962" w:rsidRDefault="00620962" w:rsidP="003E3490">
      <w:pPr>
        <w:pStyle w:val="Title"/>
      </w:pPr>
    </w:p>
    <w:p w14:paraId="494AE98C" w14:textId="77777777" w:rsidR="00620962" w:rsidRDefault="00620962" w:rsidP="003E3490">
      <w:pPr>
        <w:pStyle w:val="Title"/>
      </w:pPr>
    </w:p>
    <w:p w14:paraId="2A7DD3B2" w14:textId="77777777" w:rsidR="00620962" w:rsidRDefault="00620962" w:rsidP="003E3490">
      <w:pPr>
        <w:pStyle w:val="Title"/>
      </w:pPr>
    </w:p>
    <w:p w14:paraId="02877B58" w14:textId="77777777" w:rsidR="00620962" w:rsidRDefault="00620962" w:rsidP="003E3490">
      <w:pPr>
        <w:pStyle w:val="Title"/>
      </w:pPr>
    </w:p>
    <w:p w14:paraId="12E18B88" w14:textId="77777777" w:rsidR="00620962" w:rsidRDefault="00620962" w:rsidP="003E3490">
      <w:pPr>
        <w:pStyle w:val="Title"/>
      </w:pPr>
    </w:p>
    <w:p w14:paraId="4D5D0DC6" w14:textId="229395AB" w:rsidR="009B6245" w:rsidRDefault="009B6245" w:rsidP="003E3490">
      <w:pPr>
        <w:pStyle w:val="Title"/>
      </w:pPr>
      <w:r>
        <w:lastRenderedPageBreak/>
        <w:t xml:space="preserve">Program </w:t>
      </w:r>
      <w:r w:rsidR="0073511A">
        <w:t>34</w:t>
      </w:r>
    </w:p>
    <w:p w14:paraId="0689A07A" w14:textId="77777777" w:rsidR="0073511A" w:rsidRDefault="0073511A" w:rsidP="003E3490">
      <w:pPr>
        <w:pStyle w:val="Heading1"/>
      </w:pPr>
      <w:r>
        <w:t>Question:</w:t>
      </w:r>
    </w:p>
    <w:p w14:paraId="7992C5A9" w14:textId="77777777" w:rsidR="00E609B6" w:rsidRDefault="00E609B6" w:rsidP="003E3490">
      <w:pPr>
        <w:spacing w:before="24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Transpose of a matrix.</w:t>
      </w:r>
    </w:p>
    <w:p w14:paraId="05E6346F" w14:textId="6335CC66" w:rsidR="009B6245" w:rsidRDefault="009B6245" w:rsidP="003E3490">
      <w:pPr>
        <w:pStyle w:val="Heading1"/>
        <w:spacing w:before="0"/>
      </w:pPr>
      <w:r>
        <w:t>Code:</w:t>
      </w:r>
    </w:p>
    <w:p w14:paraId="6AB218D7" w14:textId="77777777" w:rsidR="00620962" w:rsidRDefault="00620962" w:rsidP="009B6245">
      <w:pPr>
        <w:pStyle w:val="Title"/>
      </w:pPr>
    </w:p>
    <w:p w14:paraId="58B96B83" w14:textId="77777777" w:rsidR="00620962" w:rsidRDefault="00620962" w:rsidP="009B6245">
      <w:pPr>
        <w:pStyle w:val="Title"/>
      </w:pPr>
    </w:p>
    <w:p w14:paraId="2A194723" w14:textId="77777777" w:rsidR="00620962" w:rsidRDefault="00620962" w:rsidP="009B6245">
      <w:pPr>
        <w:pStyle w:val="Title"/>
      </w:pPr>
    </w:p>
    <w:p w14:paraId="4C0AC3FD" w14:textId="77777777" w:rsidR="00620962" w:rsidRDefault="00620962" w:rsidP="009B6245">
      <w:pPr>
        <w:pStyle w:val="Title"/>
      </w:pPr>
    </w:p>
    <w:p w14:paraId="28B74C45" w14:textId="77777777" w:rsidR="00620962" w:rsidRDefault="00620962" w:rsidP="009B6245">
      <w:pPr>
        <w:pStyle w:val="Title"/>
      </w:pPr>
    </w:p>
    <w:p w14:paraId="5F085CE3" w14:textId="77777777" w:rsidR="00620962" w:rsidRDefault="00620962" w:rsidP="009B6245">
      <w:pPr>
        <w:pStyle w:val="Title"/>
      </w:pPr>
    </w:p>
    <w:p w14:paraId="614F78D0" w14:textId="77777777" w:rsidR="00620962" w:rsidRDefault="00620962" w:rsidP="009B6245">
      <w:pPr>
        <w:pStyle w:val="Title"/>
      </w:pPr>
    </w:p>
    <w:p w14:paraId="1E7642DA" w14:textId="77777777" w:rsidR="00620962" w:rsidRDefault="00620962" w:rsidP="009B6245">
      <w:pPr>
        <w:pStyle w:val="Title"/>
      </w:pPr>
    </w:p>
    <w:p w14:paraId="2E0151F8" w14:textId="77777777" w:rsidR="00620962" w:rsidRDefault="00620962" w:rsidP="009B6245">
      <w:pPr>
        <w:pStyle w:val="Title"/>
      </w:pPr>
    </w:p>
    <w:p w14:paraId="6CB7F41E" w14:textId="77777777" w:rsidR="00620962" w:rsidRDefault="00620962" w:rsidP="009B6245">
      <w:pPr>
        <w:pStyle w:val="Title"/>
      </w:pPr>
    </w:p>
    <w:p w14:paraId="405FB3A0" w14:textId="77777777" w:rsidR="00620962" w:rsidRDefault="00620962" w:rsidP="009B6245">
      <w:pPr>
        <w:pStyle w:val="Title"/>
      </w:pPr>
    </w:p>
    <w:p w14:paraId="2C5A7C7C" w14:textId="77777777" w:rsidR="00620962" w:rsidRDefault="00620962" w:rsidP="009B6245">
      <w:pPr>
        <w:pStyle w:val="Title"/>
      </w:pPr>
    </w:p>
    <w:p w14:paraId="41A26960" w14:textId="77777777" w:rsidR="00620962" w:rsidRDefault="00620962" w:rsidP="009B6245">
      <w:pPr>
        <w:pStyle w:val="Title"/>
      </w:pPr>
    </w:p>
    <w:p w14:paraId="033A107D" w14:textId="266667A2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35</w:t>
      </w:r>
    </w:p>
    <w:p w14:paraId="718C750C" w14:textId="77777777" w:rsidR="0073511A" w:rsidRDefault="0073511A" w:rsidP="0073511A">
      <w:pPr>
        <w:pStyle w:val="Heading1"/>
      </w:pPr>
      <w:r>
        <w:t>Question:</w:t>
      </w:r>
    </w:p>
    <w:p w14:paraId="337E58E4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two numbers using functions.</w:t>
      </w:r>
    </w:p>
    <w:p w14:paraId="65972BB4" w14:textId="501888E2" w:rsidR="009B6245" w:rsidRDefault="009B6245" w:rsidP="009B6245">
      <w:pPr>
        <w:pStyle w:val="Heading1"/>
      </w:pPr>
      <w:r>
        <w:t>Code:</w:t>
      </w:r>
    </w:p>
    <w:p w14:paraId="3BEE2274" w14:textId="77777777" w:rsidR="0073511A" w:rsidRDefault="0073511A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br w:type="page"/>
      </w:r>
    </w:p>
    <w:p w14:paraId="1F382BAE" w14:textId="6C7DF22E" w:rsidR="0073511A" w:rsidRDefault="0073511A" w:rsidP="0073511A">
      <w:pPr>
        <w:pStyle w:val="Title"/>
      </w:pPr>
      <w:r>
        <w:lastRenderedPageBreak/>
        <w:t>Program 36</w:t>
      </w:r>
    </w:p>
    <w:p w14:paraId="599E3AE0" w14:textId="77777777" w:rsidR="0073511A" w:rsidRDefault="0073511A" w:rsidP="0073511A">
      <w:pPr>
        <w:pStyle w:val="Heading1"/>
      </w:pPr>
      <w:r>
        <w:t>Question:</w:t>
      </w:r>
    </w:p>
    <w:p w14:paraId="2C7BF909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Swap two numbers using functions.</w:t>
      </w:r>
    </w:p>
    <w:p w14:paraId="48F06DEE" w14:textId="6E06A89D" w:rsidR="0073511A" w:rsidRDefault="0073511A" w:rsidP="0073511A">
      <w:pPr>
        <w:pStyle w:val="Heading1"/>
      </w:pPr>
      <w:r>
        <w:t>Code:</w:t>
      </w:r>
    </w:p>
    <w:p w14:paraId="1F92FE22" w14:textId="652C0F21" w:rsidR="0015494B" w:rsidRDefault="0015494B"/>
    <w:p w14:paraId="664D4857" w14:textId="77777777" w:rsidR="0015494B" w:rsidRPr="002B7722" w:rsidRDefault="0015494B"/>
    <w:p w14:paraId="43AB75EC" w14:textId="77777777" w:rsidR="00620962" w:rsidRDefault="00620962" w:rsidP="0073511A">
      <w:pPr>
        <w:pStyle w:val="Title"/>
      </w:pPr>
    </w:p>
    <w:p w14:paraId="271B4234" w14:textId="77777777" w:rsidR="00620962" w:rsidRDefault="00620962" w:rsidP="0073511A">
      <w:pPr>
        <w:pStyle w:val="Title"/>
      </w:pPr>
    </w:p>
    <w:p w14:paraId="1207B5CB" w14:textId="77777777" w:rsidR="00620962" w:rsidRDefault="00620962" w:rsidP="0073511A">
      <w:pPr>
        <w:pStyle w:val="Title"/>
      </w:pPr>
    </w:p>
    <w:p w14:paraId="4477D756" w14:textId="77777777" w:rsidR="00620962" w:rsidRDefault="00620962" w:rsidP="0073511A">
      <w:pPr>
        <w:pStyle w:val="Title"/>
      </w:pPr>
    </w:p>
    <w:p w14:paraId="69225C9E" w14:textId="77777777" w:rsidR="00620962" w:rsidRDefault="00620962" w:rsidP="0073511A">
      <w:pPr>
        <w:pStyle w:val="Title"/>
      </w:pPr>
    </w:p>
    <w:p w14:paraId="7758971F" w14:textId="77777777" w:rsidR="00620962" w:rsidRDefault="00620962" w:rsidP="0073511A">
      <w:pPr>
        <w:pStyle w:val="Title"/>
      </w:pPr>
    </w:p>
    <w:p w14:paraId="54908115" w14:textId="77777777" w:rsidR="00620962" w:rsidRDefault="00620962" w:rsidP="0073511A">
      <w:pPr>
        <w:pStyle w:val="Title"/>
      </w:pPr>
    </w:p>
    <w:p w14:paraId="245DCF0D" w14:textId="77777777" w:rsidR="00620962" w:rsidRDefault="00620962" w:rsidP="0073511A">
      <w:pPr>
        <w:pStyle w:val="Title"/>
      </w:pPr>
    </w:p>
    <w:p w14:paraId="5F6809F6" w14:textId="77777777" w:rsidR="00620962" w:rsidRDefault="00620962" w:rsidP="0073511A">
      <w:pPr>
        <w:pStyle w:val="Title"/>
      </w:pPr>
    </w:p>
    <w:p w14:paraId="4DD2D5B5" w14:textId="77777777" w:rsidR="00620962" w:rsidRDefault="00620962" w:rsidP="0073511A">
      <w:pPr>
        <w:pStyle w:val="Title"/>
      </w:pPr>
    </w:p>
    <w:p w14:paraId="4C9DADF9" w14:textId="35530AD1" w:rsidR="0073511A" w:rsidRDefault="0073511A" w:rsidP="0073511A">
      <w:pPr>
        <w:pStyle w:val="Title"/>
      </w:pPr>
      <w:r>
        <w:lastRenderedPageBreak/>
        <w:t>Program 37</w:t>
      </w:r>
    </w:p>
    <w:p w14:paraId="3E53D2C8" w14:textId="77777777" w:rsidR="0073511A" w:rsidRDefault="0073511A" w:rsidP="0073511A">
      <w:pPr>
        <w:pStyle w:val="Heading1"/>
      </w:pPr>
      <w:r>
        <w:t>Question:</w:t>
      </w:r>
    </w:p>
    <w:p w14:paraId="5D8896A9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Armstrong number using function.</w:t>
      </w:r>
    </w:p>
    <w:p w14:paraId="582818A6" w14:textId="67638963" w:rsidR="0073511A" w:rsidRDefault="0073511A" w:rsidP="0073511A">
      <w:pPr>
        <w:pStyle w:val="Heading1"/>
      </w:pPr>
      <w:r>
        <w:t>Code:</w:t>
      </w:r>
    </w:p>
    <w:p w14:paraId="37170C8F" w14:textId="77777777" w:rsidR="00704DB4" w:rsidRPr="001C6DD9" w:rsidRDefault="00704DB4"/>
    <w:p w14:paraId="14A5A82D" w14:textId="77777777" w:rsidR="00620962" w:rsidRDefault="00620962" w:rsidP="0073511A">
      <w:pPr>
        <w:pStyle w:val="Title"/>
      </w:pPr>
    </w:p>
    <w:p w14:paraId="335154D4" w14:textId="77777777" w:rsidR="00620962" w:rsidRDefault="00620962" w:rsidP="0073511A">
      <w:pPr>
        <w:pStyle w:val="Title"/>
      </w:pPr>
    </w:p>
    <w:p w14:paraId="1A03F0C3" w14:textId="77777777" w:rsidR="00620962" w:rsidRDefault="00620962" w:rsidP="0073511A">
      <w:pPr>
        <w:pStyle w:val="Title"/>
      </w:pPr>
    </w:p>
    <w:p w14:paraId="18D6B343" w14:textId="77777777" w:rsidR="00620962" w:rsidRDefault="00620962" w:rsidP="0073511A">
      <w:pPr>
        <w:pStyle w:val="Title"/>
      </w:pPr>
    </w:p>
    <w:p w14:paraId="650D96E0" w14:textId="77777777" w:rsidR="00620962" w:rsidRDefault="00620962" w:rsidP="0073511A">
      <w:pPr>
        <w:pStyle w:val="Title"/>
      </w:pPr>
    </w:p>
    <w:p w14:paraId="2CE87EDB" w14:textId="77777777" w:rsidR="00620962" w:rsidRDefault="00620962" w:rsidP="0073511A">
      <w:pPr>
        <w:pStyle w:val="Title"/>
      </w:pPr>
    </w:p>
    <w:p w14:paraId="27A11607" w14:textId="77777777" w:rsidR="00620962" w:rsidRDefault="00620962" w:rsidP="0073511A">
      <w:pPr>
        <w:pStyle w:val="Title"/>
      </w:pPr>
    </w:p>
    <w:p w14:paraId="70D3FA00" w14:textId="77777777" w:rsidR="00620962" w:rsidRDefault="00620962" w:rsidP="0073511A">
      <w:pPr>
        <w:pStyle w:val="Title"/>
      </w:pPr>
    </w:p>
    <w:p w14:paraId="75E94800" w14:textId="77777777" w:rsidR="00620962" w:rsidRDefault="00620962" w:rsidP="0073511A">
      <w:pPr>
        <w:pStyle w:val="Title"/>
      </w:pPr>
    </w:p>
    <w:p w14:paraId="62758C31" w14:textId="77777777" w:rsidR="00620962" w:rsidRDefault="00620962" w:rsidP="0073511A">
      <w:pPr>
        <w:pStyle w:val="Title"/>
      </w:pPr>
    </w:p>
    <w:p w14:paraId="7D4828A6" w14:textId="77777777" w:rsidR="00620962" w:rsidRDefault="00620962" w:rsidP="0073511A">
      <w:pPr>
        <w:pStyle w:val="Title"/>
      </w:pPr>
    </w:p>
    <w:p w14:paraId="42E257E9" w14:textId="52901A27" w:rsidR="0073511A" w:rsidRDefault="0073511A" w:rsidP="0073511A">
      <w:pPr>
        <w:pStyle w:val="Title"/>
      </w:pPr>
      <w:r>
        <w:lastRenderedPageBreak/>
        <w:t>Program 38</w:t>
      </w:r>
    </w:p>
    <w:p w14:paraId="15249025" w14:textId="77777777" w:rsidR="0073511A" w:rsidRDefault="0073511A" w:rsidP="0073511A">
      <w:pPr>
        <w:pStyle w:val="Heading1"/>
      </w:pPr>
      <w:r>
        <w:t>Question:</w:t>
      </w:r>
    </w:p>
    <w:p w14:paraId="670DD4F5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Add two number using call by reference.</w:t>
      </w:r>
    </w:p>
    <w:p w14:paraId="00534EB4" w14:textId="23996013" w:rsidR="0073511A" w:rsidRDefault="0073511A" w:rsidP="0073511A">
      <w:pPr>
        <w:pStyle w:val="Heading1"/>
      </w:pPr>
      <w:r>
        <w:t>Code:</w:t>
      </w:r>
    </w:p>
    <w:p w14:paraId="10CC5A42" w14:textId="77777777" w:rsidR="0073511A" w:rsidRDefault="0073511A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br w:type="page"/>
      </w:r>
    </w:p>
    <w:p w14:paraId="72BAE37F" w14:textId="6001A7F6" w:rsidR="0073511A" w:rsidRDefault="0073511A" w:rsidP="0073511A">
      <w:pPr>
        <w:pStyle w:val="Title"/>
      </w:pPr>
      <w:r>
        <w:lastRenderedPageBreak/>
        <w:t>Program 39</w:t>
      </w:r>
    </w:p>
    <w:p w14:paraId="5BD9C012" w14:textId="77777777" w:rsidR="0073511A" w:rsidRDefault="0073511A" w:rsidP="0073511A">
      <w:pPr>
        <w:pStyle w:val="Heading1"/>
      </w:pPr>
      <w:r>
        <w:t>Question:</w:t>
      </w:r>
    </w:p>
    <w:p w14:paraId="368E9A2D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Swap two numbers using call by reference.</w:t>
      </w:r>
    </w:p>
    <w:p w14:paraId="06B66844" w14:textId="647C71B4" w:rsidR="0073511A" w:rsidRDefault="0073511A" w:rsidP="0073511A">
      <w:pPr>
        <w:pStyle w:val="Heading1"/>
      </w:pPr>
      <w:r>
        <w:t>Code:</w:t>
      </w:r>
    </w:p>
    <w:p w14:paraId="1299F1AB" w14:textId="77777777" w:rsidR="00620962" w:rsidRDefault="00620962" w:rsidP="0073511A">
      <w:pPr>
        <w:pStyle w:val="Title"/>
      </w:pPr>
    </w:p>
    <w:p w14:paraId="3AEAAB36" w14:textId="77777777" w:rsidR="00620962" w:rsidRDefault="00620962" w:rsidP="0073511A">
      <w:pPr>
        <w:pStyle w:val="Title"/>
      </w:pPr>
    </w:p>
    <w:p w14:paraId="2130B605" w14:textId="77777777" w:rsidR="00620962" w:rsidRDefault="00620962" w:rsidP="0073511A">
      <w:pPr>
        <w:pStyle w:val="Title"/>
      </w:pPr>
    </w:p>
    <w:p w14:paraId="3FFCC126" w14:textId="77777777" w:rsidR="00620962" w:rsidRDefault="00620962" w:rsidP="0073511A">
      <w:pPr>
        <w:pStyle w:val="Title"/>
      </w:pPr>
    </w:p>
    <w:p w14:paraId="0707840B" w14:textId="77777777" w:rsidR="00620962" w:rsidRDefault="00620962" w:rsidP="0073511A">
      <w:pPr>
        <w:pStyle w:val="Title"/>
      </w:pPr>
    </w:p>
    <w:p w14:paraId="1BC6A513" w14:textId="77777777" w:rsidR="00620962" w:rsidRDefault="00620962" w:rsidP="0073511A">
      <w:pPr>
        <w:pStyle w:val="Title"/>
      </w:pPr>
    </w:p>
    <w:p w14:paraId="51FE10A4" w14:textId="77777777" w:rsidR="00620962" w:rsidRDefault="00620962" w:rsidP="0073511A">
      <w:pPr>
        <w:pStyle w:val="Title"/>
      </w:pPr>
    </w:p>
    <w:p w14:paraId="681424B4" w14:textId="77777777" w:rsidR="00620962" w:rsidRDefault="00620962" w:rsidP="0073511A">
      <w:pPr>
        <w:pStyle w:val="Title"/>
      </w:pPr>
    </w:p>
    <w:p w14:paraId="59C134DD" w14:textId="77777777" w:rsidR="00620962" w:rsidRDefault="00620962" w:rsidP="0073511A">
      <w:pPr>
        <w:pStyle w:val="Title"/>
      </w:pPr>
    </w:p>
    <w:p w14:paraId="384E0AE8" w14:textId="77777777" w:rsidR="00620962" w:rsidRDefault="00620962" w:rsidP="0073511A">
      <w:pPr>
        <w:pStyle w:val="Title"/>
      </w:pPr>
    </w:p>
    <w:p w14:paraId="540127E0" w14:textId="77777777" w:rsidR="00620962" w:rsidRDefault="00620962" w:rsidP="0073511A">
      <w:pPr>
        <w:pStyle w:val="Title"/>
      </w:pPr>
    </w:p>
    <w:p w14:paraId="46DFA9A5" w14:textId="77777777" w:rsidR="00620962" w:rsidRDefault="00620962" w:rsidP="0073511A">
      <w:pPr>
        <w:pStyle w:val="Title"/>
      </w:pPr>
    </w:p>
    <w:p w14:paraId="50B77847" w14:textId="4B639889" w:rsidR="0073511A" w:rsidRDefault="0073511A" w:rsidP="0073511A">
      <w:pPr>
        <w:pStyle w:val="Title"/>
      </w:pPr>
      <w:r>
        <w:lastRenderedPageBreak/>
        <w:t>Program 40</w:t>
      </w:r>
    </w:p>
    <w:p w14:paraId="22FB416E" w14:textId="77777777" w:rsidR="0073511A" w:rsidRDefault="0073511A" w:rsidP="0073511A">
      <w:pPr>
        <w:pStyle w:val="Heading1"/>
      </w:pPr>
      <w:r>
        <w:t>Question:</w:t>
      </w:r>
    </w:p>
    <w:p w14:paraId="59D82CD8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digits of a number using function.</w:t>
      </w:r>
    </w:p>
    <w:p w14:paraId="298E14BC" w14:textId="188166D2" w:rsidR="0073511A" w:rsidRDefault="0073511A" w:rsidP="0073511A">
      <w:pPr>
        <w:pStyle w:val="Heading1"/>
      </w:pPr>
      <w:r>
        <w:t>Code:</w:t>
      </w:r>
    </w:p>
    <w:p w14:paraId="68F7ED70" w14:textId="77777777" w:rsidR="0015494B" w:rsidRPr="005C412A" w:rsidRDefault="0015494B"/>
    <w:p w14:paraId="660CD8F5" w14:textId="77777777" w:rsidR="00620962" w:rsidRDefault="00620962" w:rsidP="0073511A">
      <w:pPr>
        <w:pStyle w:val="Title"/>
      </w:pPr>
    </w:p>
    <w:p w14:paraId="1FA28406" w14:textId="77777777" w:rsidR="00620962" w:rsidRDefault="00620962" w:rsidP="0073511A">
      <w:pPr>
        <w:pStyle w:val="Title"/>
      </w:pPr>
    </w:p>
    <w:p w14:paraId="45DC6989" w14:textId="77777777" w:rsidR="00620962" w:rsidRDefault="00620962" w:rsidP="0073511A">
      <w:pPr>
        <w:pStyle w:val="Title"/>
      </w:pPr>
    </w:p>
    <w:p w14:paraId="532A1845" w14:textId="77777777" w:rsidR="00620962" w:rsidRDefault="00620962" w:rsidP="0073511A">
      <w:pPr>
        <w:pStyle w:val="Title"/>
      </w:pPr>
    </w:p>
    <w:p w14:paraId="2AB4C723" w14:textId="77777777" w:rsidR="00620962" w:rsidRDefault="00620962" w:rsidP="0073511A">
      <w:pPr>
        <w:pStyle w:val="Title"/>
      </w:pPr>
    </w:p>
    <w:p w14:paraId="15E9C9BD" w14:textId="77777777" w:rsidR="00620962" w:rsidRDefault="00620962" w:rsidP="0073511A">
      <w:pPr>
        <w:pStyle w:val="Title"/>
      </w:pPr>
    </w:p>
    <w:p w14:paraId="55B1454C" w14:textId="77777777" w:rsidR="00620962" w:rsidRDefault="00620962" w:rsidP="0073511A">
      <w:pPr>
        <w:pStyle w:val="Title"/>
      </w:pPr>
    </w:p>
    <w:p w14:paraId="329B3B1A" w14:textId="77777777" w:rsidR="00620962" w:rsidRDefault="00620962" w:rsidP="0073511A">
      <w:pPr>
        <w:pStyle w:val="Title"/>
      </w:pPr>
    </w:p>
    <w:p w14:paraId="44EF5B1C" w14:textId="77777777" w:rsidR="00620962" w:rsidRDefault="00620962" w:rsidP="0073511A">
      <w:pPr>
        <w:pStyle w:val="Title"/>
      </w:pPr>
    </w:p>
    <w:p w14:paraId="33189448" w14:textId="77777777" w:rsidR="00620962" w:rsidRDefault="00620962" w:rsidP="0073511A">
      <w:pPr>
        <w:pStyle w:val="Title"/>
      </w:pPr>
    </w:p>
    <w:p w14:paraId="2132D9DA" w14:textId="77777777" w:rsidR="00620962" w:rsidRDefault="00620962" w:rsidP="0073511A">
      <w:pPr>
        <w:pStyle w:val="Title"/>
      </w:pPr>
    </w:p>
    <w:p w14:paraId="38B71F28" w14:textId="77777777" w:rsidR="00620962" w:rsidRDefault="00620962" w:rsidP="0073511A">
      <w:pPr>
        <w:pStyle w:val="Title"/>
      </w:pPr>
    </w:p>
    <w:p w14:paraId="74EA99EF" w14:textId="64331AEB" w:rsidR="0073511A" w:rsidRDefault="0073511A" w:rsidP="0073511A">
      <w:pPr>
        <w:pStyle w:val="Title"/>
      </w:pPr>
      <w:r>
        <w:lastRenderedPageBreak/>
        <w:t>Program 41</w:t>
      </w:r>
    </w:p>
    <w:p w14:paraId="73C940BA" w14:textId="77777777" w:rsidR="0073511A" w:rsidRDefault="0073511A" w:rsidP="0073511A">
      <w:pPr>
        <w:pStyle w:val="Heading1"/>
      </w:pPr>
      <w:r>
        <w:t>Question:</w:t>
      </w:r>
    </w:p>
    <w:p w14:paraId="3002B975" w14:textId="77777777" w:rsidR="00E609B6" w:rsidRDefault="00E609B6" w:rsidP="00E609B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Times New Roman" w:hAnsi="Times New Roman"/>
          <w:sz w:val="32"/>
        </w:rPr>
        <w:t>Write a C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program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copy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contents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one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file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another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file</w:t>
      </w:r>
    </w:p>
    <w:p w14:paraId="67205670" w14:textId="1F121252" w:rsidR="0073511A" w:rsidRDefault="0073511A" w:rsidP="0073511A">
      <w:pPr>
        <w:pStyle w:val="Heading1"/>
      </w:pPr>
      <w:r>
        <w:t>Code:</w:t>
      </w:r>
    </w:p>
    <w:p w14:paraId="28121B3E" w14:textId="77777777" w:rsidR="00620962" w:rsidRDefault="00620962" w:rsidP="00341482">
      <w:pPr>
        <w:pStyle w:val="Title"/>
        <w:jc w:val="center"/>
      </w:pPr>
    </w:p>
    <w:p w14:paraId="2FF83E42" w14:textId="77777777" w:rsidR="00620962" w:rsidRDefault="00620962" w:rsidP="00341482">
      <w:pPr>
        <w:pStyle w:val="Title"/>
        <w:jc w:val="center"/>
      </w:pPr>
    </w:p>
    <w:p w14:paraId="024E5012" w14:textId="77777777" w:rsidR="00620962" w:rsidRDefault="00620962" w:rsidP="00341482">
      <w:pPr>
        <w:pStyle w:val="Title"/>
        <w:jc w:val="center"/>
      </w:pPr>
    </w:p>
    <w:p w14:paraId="084DD507" w14:textId="77777777" w:rsidR="00620962" w:rsidRDefault="00620962" w:rsidP="00341482">
      <w:pPr>
        <w:pStyle w:val="Title"/>
        <w:jc w:val="center"/>
      </w:pPr>
    </w:p>
    <w:p w14:paraId="629E4F52" w14:textId="77777777" w:rsidR="00620962" w:rsidRDefault="00620962" w:rsidP="00341482">
      <w:pPr>
        <w:pStyle w:val="Title"/>
        <w:jc w:val="center"/>
      </w:pPr>
    </w:p>
    <w:p w14:paraId="6EAA4990" w14:textId="77777777" w:rsidR="00620962" w:rsidRDefault="00620962" w:rsidP="00341482">
      <w:pPr>
        <w:pStyle w:val="Title"/>
        <w:jc w:val="center"/>
      </w:pPr>
    </w:p>
    <w:p w14:paraId="28720F08" w14:textId="77777777" w:rsidR="00620962" w:rsidRDefault="00620962" w:rsidP="00341482">
      <w:pPr>
        <w:pStyle w:val="Title"/>
        <w:jc w:val="center"/>
      </w:pPr>
    </w:p>
    <w:p w14:paraId="2CD1F261" w14:textId="77777777" w:rsidR="00620962" w:rsidRDefault="00620962" w:rsidP="00341482">
      <w:pPr>
        <w:pStyle w:val="Title"/>
        <w:jc w:val="center"/>
      </w:pPr>
    </w:p>
    <w:p w14:paraId="40DD04F8" w14:textId="77777777" w:rsidR="00620962" w:rsidRDefault="00620962" w:rsidP="00341482">
      <w:pPr>
        <w:pStyle w:val="Title"/>
        <w:jc w:val="center"/>
      </w:pPr>
    </w:p>
    <w:p w14:paraId="7B10E29C" w14:textId="77777777" w:rsidR="00620962" w:rsidRDefault="00620962" w:rsidP="00341482">
      <w:pPr>
        <w:pStyle w:val="Title"/>
        <w:jc w:val="center"/>
      </w:pPr>
    </w:p>
    <w:p w14:paraId="11B84106" w14:textId="77777777" w:rsidR="00620962" w:rsidRDefault="00620962" w:rsidP="00341482">
      <w:pPr>
        <w:pStyle w:val="Title"/>
        <w:jc w:val="center"/>
      </w:pPr>
    </w:p>
    <w:p w14:paraId="64C23936" w14:textId="77777777" w:rsidR="00620962" w:rsidRDefault="00620962" w:rsidP="00341482">
      <w:pPr>
        <w:pStyle w:val="Title"/>
        <w:jc w:val="center"/>
      </w:pPr>
    </w:p>
    <w:p w14:paraId="050A6EEC" w14:textId="64A338AD" w:rsidR="00341482" w:rsidRDefault="00341482" w:rsidP="00341482">
      <w:pPr>
        <w:pStyle w:val="Title"/>
        <w:jc w:val="center"/>
      </w:pPr>
      <w:r>
        <w:lastRenderedPageBreak/>
        <w:t>Open Ended Questions</w:t>
      </w:r>
    </w:p>
    <w:p w14:paraId="4DF298C8" w14:textId="442792BB" w:rsidR="00341482" w:rsidRDefault="00341482" w:rsidP="00341482">
      <w:pPr>
        <w:pStyle w:val="Heading1"/>
      </w:pPr>
      <w:r>
        <w:t>Question 1:</w:t>
      </w:r>
    </w:p>
    <w:p w14:paraId="3D34F29E" w14:textId="551A79B9" w:rsidR="00341482" w:rsidRDefault="008C77EB" w:rsidP="00341482">
      <w:r w:rsidRPr="008C77EB">
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</w:r>
    </w:p>
    <w:p w14:paraId="73BC8C64" w14:textId="7C894F44" w:rsidR="008C77EB" w:rsidRDefault="008C77EB" w:rsidP="008C77EB">
      <w:pPr>
        <w:pStyle w:val="Heading1"/>
      </w:pPr>
      <w:r>
        <w:t>Code:</w:t>
      </w:r>
    </w:p>
    <w:p w14:paraId="1595025C" w14:textId="77777777" w:rsidR="00620962" w:rsidRDefault="00620962" w:rsidP="008C77EB">
      <w:pPr>
        <w:pStyle w:val="Title"/>
        <w:jc w:val="center"/>
      </w:pPr>
    </w:p>
    <w:p w14:paraId="5591FD02" w14:textId="77777777" w:rsidR="00620962" w:rsidRDefault="00620962" w:rsidP="008C77EB">
      <w:pPr>
        <w:pStyle w:val="Title"/>
        <w:jc w:val="center"/>
      </w:pPr>
    </w:p>
    <w:p w14:paraId="1FD8BE1D" w14:textId="77777777" w:rsidR="00620962" w:rsidRDefault="00620962" w:rsidP="008C77EB">
      <w:pPr>
        <w:pStyle w:val="Title"/>
        <w:jc w:val="center"/>
      </w:pPr>
    </w:p>
    <w:p w14:paraId="41AA558B" w14:textId="77777777" w:rsidR="00620962" w:rsidRDefault="00620962" w:rsidP="008C77EB">
      <w:pPr>
        <w:pStyle w:val="Title"/>
        <w:jc w:val="center"/>
      </w:pPr>
    </w:p>
    <w:p w14:paraId="30E40533" w14:textId="77777777" w:rsidR="00620962" w:rsidRDefault="00620962" w:rsidP="008C77EB">
      <w:pPr>
        <w:pStyle w:val="Title"/>
        <w:jc w:val="center"/>
      </w:pPr>
    </w:p>
    <w:p w14:paraId="706FCC89" w14:textId="77777777" w:rsidR="00620962" w:rsidRDefault="00620962" w:rsidP="008C77EB">
      <w:pPr>
        <w:pStyle w:val="Title"/>
        <w:jc w:val="center"/>
      </w:pPr>
    </w:p>
    <w:p w14:paraId="741B4CA7" w14:textId="77777777" w:rsidR="00620962" w:rsidRDefault="00620962" w:rsidP="008C77EB">
      <w:pPr>
        <w:pStyle w:val="Title"/>
        <w:jc w:val="center"/>
      </w:pPr>
    </w:p>
    <w:p w14:paraId="22A0A8FF" w14:textId="77777777" w:rsidR="00620962" w:rsidRDefault="00620962" w:rsidP="008C77EB">
      <w:pPr>
        <w:pStyle w:val="Title"/>
        <w:jc w:val="center"/>
      </w:pPr>
    </w:p>
    <w:p w14:paraId="3465FB6F" w14:textId="77777777" w:rsidR="00620962" w:rsidRDefault="00620962" w:rsidP="008C77EB">
      <w:pPr>
        <w:pStyle w:val="Title"/>
        <w:jc w:val="center"/>
      </w:pPr>
    </w:p>
    <w:p w14:paraId="0798272F" w14:textId="77777777" w:rsidR="00620962" w:rsidRDefault="00620962" w:rsidP="008C77EB">
      <w:pPr>
        <w:pStyle w:val="Title"/>
        <w:jc w:val="center"/>
      </w:pPr>
    </w:p>
    <w:p w14:paraId="45AF21C8" w14:textId="77777777" w:rsidR="00620962" w:rsidRDefault="00620962" w:rsidP="008C77EB">
      <w:pPr>
        <w:pStyle w:val="Title"/>
        <w:jc w:val="center"/>
      </w:pPr>
    </w:p>
    <w:p w14:paraId="738A65E5" w14:textId="77777777" w:rsidR="00620962" w:rsidRDefault="00620962" w:rsidP="008C77EB">
      <w:pPr>
        <w:pStyle w:val="Title"/>
        <w:jc w:val="center"/>
      </w:pPr>
    </w:p>
    <w:p w14:paraId="158C117A" w14:textId="07D878AC" w:rsidR="008C77EB" w:rsidRDefault="008C77EB" w:rsidP="008C77EB">
      <w:pPr>
        <w:pStyle w:val="Title"/>
        <w:jc w:val="center"/>
      </w:pPr>
      <w:r>
        <w:lastRenderedPageBreak/>
        <w:t>Open Ended Questions</w:t>
      </w:r>
    </w:p>
    <w:p w14:paraId="3987293F" w14:textId="5F5A3B0B" w:rsidR="008C77EB" w:rsidRDefault="008C77EB" w:rsidP="008C77EB">
      <w:pPr>
        <w:pStyle w:val="Heading1"/>
      </w:pPr>
      <w:r>
        <w:t xml:space="preserve">Question </w:t>
      </w:r>
      <w:r w:rsidR="007661AD">
        <w:t>2</w:t>
      </w:r>
      <w:r>
        <w:t>:</w:t>
      </w:r>
    </w:p>
    <w:p w14:paraId="11462B02" w14:textId="311EA9E5" w:rsidR="008C77EB" w:rsidRDefault="008C77EB" w:rsidP="008C77EB">
      <w:r w:rsidRPr="008C77EB">
        <w:t>With the help of an example explain how an array can be passed to a function? Is it possible to send just a single element of the array to a function?</w:t>
      </w:r>
    </w:p>
    <w:p w14:paraId="4BECAC64" w14:textId="5DB58267" w:rsidR="008C77EB" w:rsidRDefault="008C77EB" w:rsidP="008C77EB">
      <w:pPr>
        <w:pStyle w:val="Heading1"/>
      </w:pPr>
      <w:r>
        <w:t>Code:</w:t>
      </w:r>
    </w:p>
    <w:p w14:paraId="46005365" w14:textId="3052C19B" w:rsidR="008C77EB" w:rsidRDefault="008C77EB"/>
    <w:p w14:paraId="16A4301D" w14:textId="77777777" w:rsidR="00620962" w:rsidRDefault="00620962" w:rsidP="008C77EB">
      <w:pPr>
        <w:pStyle w:val="Title"/>
        <w:jc w:val="center"/>
      </w:pPr>
    </w:p>
    <w:p w14:paraId="4862D99D" w14:textId="77777777" w:rsidR="00620962" w:rsidRDefault="00620962" w:rsidP="008C77EB">
      <w:pPr>
        <w:pStyle w:val="Title"/>
        <w:jc w:val="center"/>
      </w:pPr>
    </w:p>
    <w:p w14:paraId="131513F5" w14:textId="77777777" w:rsidR="00620962" w:rsidRDefault="00620962" w:rsidP="008C77EB">
      <w:pPr>
        <w:pStyle w:val="Title"/>
        <w:jc w:val="center"/>
      </w:pPr>
    </w:p>
    <w:p w14:paraId="0A89C00A" w14:textId="77777777" w:rsidR="00620962" w:rsidRDefault="00620962" w:rsidP="008C77EB">
      <w:pPr>
        <w:pStyle w:val="Title"/>
        <w:jc w:val="center"/>
      </w:pPr>
    </w:p>
    <w:p w14:paraId="43432FE3" w14:textId="77777777" w:rsidR="00620962" w:rsidRDefault="00620962" w:rsidP="008C77EB">
      <w:pPr>
        <w:pStyle w:val="Title"/>
        <w:jc w:val="center"/>
      </w:pPr>
    </w:p>
    <w:p w14:paraId="6B8BA33D" w14:textId="77777777" w:rsidR="00620962" w:rsidRDefault="00620962" w:rsidP="008C77EB">
      <w:pPr>
        <w:pStyle w:val="Title"/>
        <w:jc w:val="center"/>
      </w:pPr>
    </w:p>
    <w:p w14:paraId="5BF16493" w14:textId="77777777" w:rsidR="00620962" w:rsidRDefault="00620962" w:rsidP="008C77EB">
      <w:pPr>
        <w:pStyle w:val="Title"/>
        <w:jc w:val="center"/>
      </w:pPr>
    </w:p>
    <w:p w14:paraId="291E6AB4" w14:textId="77777777" w:rsidR="00620962" w:rsidRDefault="00620962" w:rsidP="008C77EB">
      <w:pPr>
        <w:pStyle w:val="Title"/>
        <w:jc w:val="center"/>
      </w:pPr>
    </w:p>
    <w:p w14:paraId="32DD82CF" w14:textId="77777777" w:rsidR="00620962" w:rsidRDefault="00620962" w:rsidP="008C77EB">
      <w:pPr>
        <w:pStyle w:val="Title"/>
        <w:jc w:val="center"/>
      </w:pPr>
    </w:p>
    <w:p w14:paraId="71262705" w14:textId="77777777" w:rsidR="00620962" w:rsidRDefault="00620962" w:rsidP="008C77EB">
      <w:pPr>
        <w:pStyle w:val="Title"/>
        <w:jc w:val="center"/>
      </w:pPr>
    </w:p>
    <w:p w14:paraId="15432572" w14:textId="77777777" w:rsidR="00620962" w:rsidRDefault="00620962" w:rsidP="008C77EB">
      <w:pPr>
        <w:pStyle w:val="Title"/>
        <w:jc w:val="center"/>
      </w:pPr>
    </w:p>
    <w:p w14:paraId="1BFB87AE" w14:textId="5FB3F176" w:rsidR="008C77EB" w:rsidRDefault="008C77EB" w:rsidP="008C77EB">
      <w:pPr>
        <w:pStyle w:val="Title"/>
        <w:jc w:val="center"/>
      </w:pPr>
      <w:r>
        <w:lastRenderedPageBreak/>
        <w:t>Open Ended Questions</w:t>
      </w:r>
    </w:p>
    <w:p w14:paraId="1B90EF83" w14:textId="17FCEA8B" w:rsidR="008C77EB" w:rsidRDefault="008C77EB" w:rsidP="009320C1">
      <w:pPr>
        <w:pStyle w:val="Heading1"/>
        <w:spacing w:after="0"/>
      </w:pPr>
      <w:r>
        <w:t xml:space="preserve">Question </w:t>
      </w:r>
      <w:r w:rsidR="007661AD">
        <w:t>3</w:t>
      </w:r>
      <w:r>
        <w:t>:</w:t>
      </w:r>
    </w:p>
    <w:p w14:paraId="7ECA0318" w14:textId="16FCB848" w:rsidR="008C77EB" w:rsidRDefault="008C77EB" w:rsidP="006B0620">
      <w:pPr>
        <w:spacing w:after="0"/>
      </w:pPr>
      <w:r w:rsidRPr="008C77EB">
        <w:t>Define a structure data type called TStruct containing 3 members called hour, minute and second. Develop a program that would assign values to the individual members and display the time in the form 16:40:30</w:t>
      </w:r>
    </w:p>
    <w:p w14:paraId="3920C08C" w14:textId="18E6B9AC" w:rsidR="008C77EB" w:rsidRDefault="008C77EB" w:rsidP="009320C1">
      <w:pPr>
        <w:pStyle w:val="Heading1"/>
        <w:spacing w:after="0"/>
      </w:pPr>
      <w:r>
        <w:t>Code:</w:t>
      </w:r>
    </w:p>
    <w:p w14:paraId="74700946" w14:textId="4C003744" w:rsidR="008C77EB" w:rsidRPr="008C77EB" w:rsidRDefault="008C77EB" w:rsidP="008C77EB"/>
    <w:sectPr w:rsidR="008C77EB" w:rsidRPr="008C77E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6DC9" w14:textId="77777777" w:rsidR="00E343D1" w:rsidRDefault="00E343D1">
      <w:pPr>
        <w:spacing w:after="0" w:line="240" w:lineRule="auto"/>
      </w:pPr>
      <w:r>
        <w:separator/>
      </w:r>
    </w:p>
  </w:endnote>
  <w:endnote w:type="continuationSeparator" w:id="0">
    <w:p w14:paraId="1B7883FD" w14:textId="77777777" w:rsidR="00E343D1" w:rsidRDefault="00E3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8433F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F404" w14:textId="77777777" w:rsidR="00E343D1" w:rsidRDefault="00E343D1">
      <w:pPr>
        <w:spacing w:after="0" w:line="240" w:lineRule="auto"/>
      </w:pPr>
      <w:r>
        <w:separator/>
      </w:r>
    </w:p>
  </w:footnote>
  <w:footnote w:type="continuationSeparator" w:id="0">
    <w:p w14:paraId="4EB6CB9A" w14:textId="77777777" w:rsidR="00E343D1" w:rsidRDefault="00E3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80492">
    <w:abstractNumId w:val="8"/>
  </w:num>
  <w:num w:numId="2" w16cid:durableId="1563831652">
    <w:abstractNumId w:val="8"/>
  </w:num>
  <w:num w:numId="3" w16cid:durableId="1555043736">
    <w:abstractNumId w:val="9"/>
  </w:num>
  <w:num w:numId="4" w16cid:durableId="106109674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10199850">
    <w:abstractNumId w:val="12"/>
  </w:num>
  <w:num w:numId="6" w16cid:durableId="291910779">
    <w:abstractNumId w:val="7"/>
  </w:num>
  <w:num w:numId="7" w16cid:durableId="647586692">
    <w:abstractNumId w:val="6"/>
  </w:num>
  <w:num w:numId="8" w16cid:durableId="1108232327">
    <w:abstractNumId w:val="5"/>
  </w:num>
  <w:num w:numId="9" w16cid:durableId="972252587">
    <w:abstractNumId w:val="4"/>
  </w:num>
  <w:num w:numId="10" w16cid:durableId="2096973072">
    <w:abstractNumId w:val="3"/>
  </w:num>
  <w:num w:numId="11" w16cid:durableId="1006516967">
    <w:abstractNumId w:val="2"/>
  </w:num>
  <w:num w:numId="12" w16cid:durableId="527377974">
    <w:abstractNumId w:val="1"/>
  </w:num>
  <w:num w:numId="13" w16cid:durableId="633487246">
    <w:abstractNumId w:val="0"/>
  </w:num>
  <w:num w:numId="14" w16cid:durableId="2060321768">
    <w:abstractNumId w:val="8"/>
    <w:lvlOverride w:ilvl="0">
      <w:startOverride w:val="1"/>
    </w:lvlOverride>
  </w:num>
  <w:num w:numId="15" w16cid:durableId="476387134">
    <w:abstractNumId w:val="8"/>
  </w:num>
  <w:num w:numId="16" w16cid:durableId="957487743">
    <w:abstractNumId w:val="17"/>
  </w:num>
  <w:num w:numId="17" w16cid:durableId="469636350">
    <w:abstractNumId w:val="16"/>
  </w:num>
  <w:num w:numId="18" w16cid:durableId="127169108">
    <w:abstractNumId w:val="10"/>
  </w:num>
  <w:num w:numId="19" w16cid:durableId="1677541241">
    <w:abstractNumId w:val="14"/>
  </w:num>
  <w:num w:numId="20" w16cid:durableId="896278681">
    <w:abstractNumId w:val="15"/>
  </w:num>
  <w:num w:numId="21" w16cid:durableId="1805613597">
    <w:abstractNumId w:val="13"/>
  </w:num>
  <w:num w:numId="22" w16cid:durableId="1078210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4"/>
    <w:rsid w:val="000001D7"/>
    <w:rsid w:val="0000169C"/>
    <w:rsid w:val="00032DC3"/>
    <w:rsid w:val="00047155"/>
    <w:rsid w:val="000A513E"/>
    <w:rsid w:val="000C3C74"/>
    <w:rsid w:val="000C5245"/>
    <w:rsid w:val="000C53A4"/>
    <w:rsid w:val="000D2148"/>
    <w:rsid w:val="00104BB1"/>
    <w:rsid w:val="001064BB"/>
    <w:rsid w:val="00107143"/>
    <w:rsid w:val="00110C16"/>
    <w:rsid w:val="00112F8B"/>
    <w:rsid w:val="001205C4"/>
    <w:rsid w:val="0012395C"/>
    <w:rsid w:val="0015494B"/>
    <w:rsid w:val="00170B77"/>
    <w:rsid w:val="00190566"/>
    <w:rsid w:val="001C23DE"/>
    <w:rsid w:val="001C2DC6"/>
    <w:rsid w:val="001C6DD9"/>
    <w:rsid w:val="001C7CB6"/>
    <w:rsid w:val="001D2524"/>
    <w:rsid w:val="001E50A8"/>
    <w:rsid w:val="001E5267"/>
    <w:rsid w:val="001F1C62"/>
    <w:rsid w:val="001F5C22"/>
    <w:rsid w:val="00246BF4"/>
    <w:rsid w:val="00257B7B"/>
    <w:rsid w:val="00267233"/>
    <w:rsid w:val="0027359D"/>
    <w:rsid w:val="00296C09"/>
    <w:rsid w:val="002B7722"/>
    <w:rsid w:val="002B7CA2"/>
    <w:rsid w:val="002D0DE3"/>
    <w:rsid w:val="002D46B8"/>
    <w:rsid w:val="002E6C3B"/>
    <w:rsid w:val="003101EF"/>
    <w:rsid w:val="003103CE"/>
    <w:rsid w:val="0034053F"/>
    <w:rsid w:val="00341482"/>
    <w:rsid w:val="00347429"/>
    <w:rsid w:val="003853D4"/>
    <w:rsid w:val="003B2C6A"/>
    <w:rsid w:val="003B47BF"/>
    <w:rsid w:val="003D6760"/>
    <w:rsid w:val="003D77D8"/>
    <w:rsid w:val="003E3490"/>
    <w:rsid w:val="003E544D"/>
    <w:rsid w:val="003F6882"/>
    <w:rsid w:val="00404F78"/>
    <w:rsid w:val="004225FD"/>
    <w:rsid w:val="0042723B"/>
    <w:rsid w:val="00435F01"/>
    <w:rsid w:val="0043657E"/>
    <w:rsid w:val="00462339"/>
    <w:rsid w:val="0047254A"/>
    <w:rsid w:val="004776A5"/>
    <w:rsid w:val="00482957"/>
    <w:rsid w:val="004A21CE"/>
    <w:rsid w:val="004D389D"/>
    <w:rsid w:val="004E608F"/>
    <w:rsid w:val="00510A0C"/>
    <w:rsid w:val="00513A5A"/>
    <w:rsid w:val="00545710"/>
    <w:rsid w:val="0057290A"/>
    <w:rsid w:val="00590AE5"/>
    <w:rsid w:val="005A5B4C"/>
    <w:rsid w:val="005A6F95"/>
    <w:rsid w:val="005B67D5"/>
    <w:rsid w:val="005B6993"/>
    <w:rsid w:val="005C2AD3"/>
    <w:rsid w:val="005C412A"/>
    <w:rsid w:val="005E0CCE"/>
    <w:rsid w:val="005F5FA8"/>
    <w:rsid w:val="005F755A"/>
    <w:rsid w:val="00605014"/>
    <w:rsid w:val="00617A95"/>
    <w:rsid w:val="00620962"/>
    <w:rsid w:val="00630043"/>
    <w:rsid w:val="00652B14"/>
    <w:rsid w:val="0065400F"/>
    <w:rsid w:val="006757AF"/>
    <w:rsid w:val="006A55D5"/>
    <w:rsid w:val="006B0620"/>
    <w:rsid w:val="006B086C"/>
    <w:rsid w:val="006B18BC"/>
    <w:rsid w:val="006B196D"/>
    <w:rsid w:val="006C5FCC"/>
    <w:rsid w:val="006E6C5A"/>
    <w:rsid w:val="007003B1"/>
    <w:rsid w:val="00704DB4"/>
    <w:rsid w:val="00705CBF"/>
    <w:rsid w:val="007139A7"/>
    <w:rsid w:val="0073511A"/>
    <w:rsid w:val="00745EB8"/>
    <w:rsid w:val="007661AD"/>
    <w:rsid w:val="00786158"/>
    <w:rsid w:val="0079250A"/>
    <w:rsid w:val="007B144E"/>
    <w:rsid w:val="007B2792"/>
    <w:rsid w:val="007C32FA"/>
    <w:rsid w:val="007D6A21"/>
    <w:rsid w:val="007F5269"/>
    <w:rsid w:val="007F7CB2"/>
    <w:rsid w:val="008019BA"/>
    <w:rsid w:val="0082019B"/>
    <w:rsid w:val="008211F7"/>
    <w:rsid w:val="0083273E"/>
    <w:rsid w:val="008458B1"/>
    <w:rsid w:val="008518C3"/>
    <w:rsid w:val="00860D29"/>
    <w:rsid w:val="00864B64"/>
    <w:rsid w:val="008658A5"/>
    <w:rsid w:val="0087526E"/>
    <w:rsid w:val="00877DFD"/>
    <w:rsid w:val="00882877"/>
    <w:rsid w:val="00893B73"/>
    <w:rsid w:val="00893F68"/>
    <w:rsid w:val="008A55E9"/>
    <w:rsid w:val="008C5514"/>
    <w:rsid w:val="008C77EB"/>
    <w:rsid w:val="008D529F"/>
    <w:rsid w:val="008E0A19"/>
    <w:rsid w:val="008F5F33"/>
    <w:rsid w:val="008F7439"/>
    <w:rsid w:val="00907B7F"/>
    <w:rsid w:val="00910906"/>
    <w:rsid w:val="00921348"/>
    <w:rsid w:val="009235CA"/>
    <w:rsid w:val="0092709F"/>
    <w:rsid w:val="009320C1"/>
    <w:rsid w:val="0096284C"/>
    <w:rsid w:val="009729B9"/>
    <w:rsid w:val="00992A06"/>
    <w:rsid w:val="009A58C8"/>
    <w:rsid w:val="009A6EED"/>
    <w:rsid w:val="009B6245"/>
    <w:rsid w:val="009C21F3"/>
    <w:rsid w:val="009D1ECE"/>
    <w:rsid w:val="00A033F2"/>
    <w:rsid w:val="00A13583"/>
    <w:rsid w:val="00A37847"/>
    <w:rsid w:val="00A51CD9"/>
    <w:rsid w:val="00A57C41"/>
    <w:rsid w:val="00A805D4"/>
    <w:rsid w:val="00A815B5"/>
    <w:rsid w:val="00A834A3"/>
    <w:rsid w:val="00A857DC"/>
    <w:rsid w:val="00A909D3"/>
    <w:rsid w:val="00A95C40"/>
    <w:rsid w:val="00AA2295"/>
    <w:rsid w:val="00B45C2B"/>
    <w:rsid w:val="00B46E42"/>
    <w:rsid w:val="00B61D75"/>
    <w:rsid w:val="00B643F0"/>
    <w:rsid w:val="00BA398D"/>
    <w:rsid w:val="00BC39EA"/>
    <w:rsid w:val="00BE3644"/>
    <w:rsid w:val="00C1064E"/>
    <w:rsid w:val="00C23D9B"/>
    <w:rsid w:val="00C64DE6"/>
    <w:rsid w:val="00C852B4"/>
    <w:rsid w:val="00CA4078"/>
    <w:rsid w:val="00CA5C37"/>
    <w:rsid w:val="00CB1299"/>
    <w:rsid w:val="00CB16D4"/>
    <w:rsid w:val="00CB5BC0"/>
    <w:rsid w:val="00CC105B"/>
    <w:rsid w:val="00CC4DB9"/>
    <w:rsid w:val="00CD21A0"/>
    <w:rsid w:val="00CF7FD0"/>
    <w:rsid w:val="00D045E0"/>
    <w:rsid w:val="00D4614F"/>
    <w:rsid w:val="00D679B8"/>
    <w:rsid w:val="00DC0924"/>
    <w:rsid w:val="00DC0D12"/>
    <w:rsid w:val="00DC6504"/>
    <w:rsid w:val="00DE08A9"/>
    <w:rsid w:val="00DF3A4C"/>
    <w:rsid w:val="00DF4E74"/>
    <w:rsid w:val="00E1408C"/>
    <w:rsid w:val="00E20B38"/>
    <w:rsid w:val="00E343D1"/>
    <w:rsid w:val="00E3455F"/>
    <w:rsid w:val="00E34E17"/>
    <w:rsid w:val="00E54F8E"/>
    <w:rsid w:val="00E57375"/>
    <w:rsid w:val="00E609B6"/>
    <w:rsid w:val="00E739F7"/>
    <w:rsid w:val="00E80060"/>
    <w:rsid w:val="00E84F99"/>
    <w:rsid w:val="00E934D4"/>
    <w:rsid w:val="00E968A2"/>
    <w:rsid w:val="00EA1E9F"/>
    <w:rsid w:val="00ED54FE"/>
    <w:rsid w:val="00ED6E87"/>
    <w:rsid w:val="00EF17B6"/>
    <w:rsid w:val="00EF453D"/>
    <w:rsid w:val="00EF7454"/>
    <w:rsid w:val="00F124B6"/>
    <w:rsid w:val="00F1727D"/>
    <w:rsid w:val="00F458BF"/>
    <w:rsid w:val="00F7567B"/>
    <w:rsid w:val="00F9752B"/>
    <w:rsid w:val="00FA3EC0"/>
    <w:rsid w:val="00FC323A"/>
    <w:rsid w:val="00FC5022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70EE"/>
  <w15:chartTrackingRefBased/>
  <w15:docId w15:val="{47234D92-39AC-496C-BE5E-7D472C1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A3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934D4"/>
    <w:pPr>
      <w:pBdr>
        <w:bottom w:val="single" w:sz="48" w:space="22" w:color="454541" w:themeColor="text2" w:themeTint="E6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934D4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customStyle="1" w:styleId="Programstyle">
    <w:name w:val="Program style"/>
    <w:next w:val="Normal"/>
    <w:link w:val="ProgramstyleChar"/>
    <w:qFormat/>
    <w:rsid w:val="004A21CE"/>
    <w:pPr>
      <w:autoSpaceDE w:val="0"/>
      <w:autoSpaceDN w:val="0"/>
      <w:adjustRightInd w:val="0"/>
      <w:spacing w:after="0" w:line="360" w:lineRule="auto"/>
    </w:pPr>
    <w:rPr>
      <w:rFonts w:cstheme="minorHAnsi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21CE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ProgramstyleChar">
    <w:name w:val="Program style Char"/>
    <w:basedOn w:val="DefaultParagraphFont"/>
    <w:link w:val="Programstyle"/>
    <w:rsid w:val="004A21CE"/>
    <w:rPr>
      <w:rFonts w:cstheme="minorHAnsi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4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up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ED0E-294D-4B2C-A14E-5AE5AF4E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5267</TotalTime>
  <Pages>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167</cp:revision>
  <cp:lastPrinted>2021-12-21T07:09:00Z</cp:lastPrinted>
  <dcterms:created xsi:type="dcterms:W3CDTF">2021-11-20T08:25:00Z</dcterms:created>
  <dcterms:modified xsi:type="dcterms:W3CDTF">2022-08-09T17:46:00Z</dcterms:modified>
</cp:coreProperties>
</file>